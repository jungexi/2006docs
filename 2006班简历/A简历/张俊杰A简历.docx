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D2EAA0" w14:textId="77777777" w:rsidR="00621218" w:rsidRDefault="005464D8">
      <w:pPr>
        <w:ind w:firstLineChars="200" w:firstLine="880"/>
        <w:jc w:val="left"/>
        <w:rPr>
          <w:rFonts w:ascii="微软雅黑" w:eastAsia="微软雅黑" w:hAnsi="微软雅黑" w:cs="微软雅黑"/>
          <w:b/>
          <w:color w:val="262626" w:themeColor="text1" w:themeTint="D9"/>
          <w:sz w:val="44"/>
          <w:szCs w:val="48"/>
        </w:rPr>
      </w:pPr>
      <w:bookmarkStart w:id="0" w:name="photo"/>
      <w:r>
        <w:rPr>
          <w:rFonts w:ascii="微软雅黑" w:eastAsia="微软雅黑" w:hAnsi="微软雅黑" w:cs="微软雅黑" w:hint="eastAsia"/>
          <w:b/>
          <w:color w:val="262626" w:themeColor="text1" w:themeTint="D9"/>
          <w:sz w:val="44"/>
          <w:szCs w:val="48"/>
        </w:rPr>
        <w:t>简历</w:t>
      </w:r>
    </w:p>
    <w:p w14:paraId="0F7FD811" w14:textId="24A0F065" w:rsidR="00621218" w:rsidRDefault="005464D8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姓名：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张俊杰</w:t>
      </w:r>
      <w:r>
        <w:rPr>
          <w:rFonts w:ascii="微软雅黑" w:eastAsia="微软雅黑" w:hAnsi="微软雅黑" w:cs="微软雅黑" w:hint="eastAsia"/>
        </w:rPr>
        <w:t xml:space="preserve">  |  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性别：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男</w:t>
      </w:r>
      <w:r>
        <w:rPr>
          <w:rFonts w:ascii="微软雅黑" w:eastAsia="微软雅黑" w:hAnsi="微软雅黑" w:cs="微软雅黑" w:hint="eastAsia"/>
        </w:rPr>
        <w:t xml:space="preserve">  |  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年龄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25</w:t>
      </w:r>
      <w:r>
        <w:rPr>
          <w:rFonts w:ascii="微软雅黑" w:eastAsia="微软雅黑" w:hAnsi="微软雅黑" w:cs="微软雅黑" w:hint="eastAsia"/>
        </w:rPr>
        <w:t xml:space="preserve">  |</w:t>
      </w:r>
      <w:proofErr w:type="gramEnd"/>
      <w:r>
        <w:rPr>
          <w:rFonts w:ascii="微软雅黑" w:eastAsia="微软雅黑" w:hAnsi="微软雅黑" w:cs="微软雅黑" w:hint="eastAsia"/>
        </w:rPr>
        <w:t xml:space="preserve">  </w:t>
      </w:r>
    </w:p>
    <w:p w14:paraId="3690B2C8" w14:textId="77777777" w:rsidR="00621218" w:rsidRDefault="005464D8">
      <w:pPr>
        <w:tabs>
          <w:tab w:val="left" w:pos="3436"/>
          <w:tab w:val="left" w:pos="7972"/>
        </w:tabs>
        <w:snapToGrid w:val="0"/>
        <w:spacing w:line="350" w:lineRule="exact"/>
        <w:ind w:leftChars="200" w:left="420"/>
        <w:rPr>
          <w:rFonts w:ascii="微软雅黑" w:eastAsia="微软雅黑" w:hAnsi="微软雅黑" w:cs="微软雅黑"/>
          <w:color w:val="FFFFFF" w:themeColor="background1"/>
          <w:sz w:val="22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电话：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5838111539</w:t>
      </w:r>
      <w:r>
        <w:rPr>
          <w:rFonts w:ascii="微软雅黑" w:eastAsia="微软雅黑" w:hAnsi="微软雅黑" w:cs="微软雅黑" w:hint="eastAsia"/>
        </w:rPr>
        <w:t xml:space="preserve">  |  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电子邮箱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z38111539</w:t>
      </w:r>
      <w:r>
        <w:rPr>
          <w:rFonts w:ascii="微软雅黑" w:eastAsia="微软雅黑" w:hAnsi="微软雅黑" w:cs="微软雅黑" w:hint="eastAsia"/>
        </w:rPr>
        <w:t>@</w:t>
      </w:r>
      <w:r>
        <w:rPr>
          <w:rFonts w:ascii="微软雅黑" w:eastAsia="微软雅黑" w:hAnsi="微软雅黑" w:cs="微软雅黑" w:hint="eastAsia"/>
        </w:rPr>
        <w:t>163</w:t>
      </w:r>
      <w:r>
        <w:rPr>
          <w:rFonts w:ascii="微软雅黑" w:eastAsia="微软雅黑" w:hAnsi="微软雅黑" w:cs="微软雅黑" w:hint="eastAsia"/>
        </w:rPr>
        <w:t xml:space="preserve">.com  |  </w:t>
      </w:r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所在地：</w:t>
      </w:r>
      <w:bookmarkStart w:id="1" w:name="blank4"/>
      <w:r>
        <w:rPr>
          <w:rFonts w:ascii="微软雅黑" w:eastAsia="微软雅黑" w:hAnsi="微软雅黑" w:cs="微软雅黑" w:hint="eastAsia"/>
          <w:b/>
          <w:color w:val="262626" w:themeColor="text1" w:themeTint="D9"/>
        </w:rPr>
        <w:t>郑州</w:t>
      </w:r>
    </w:p>
    <w:p w14:paraId="68277BBE" w14:textId="77777777" w:rsidR="00621218" w:rsidRDefault="005464D8">
      <w:pPr>
        <w:snapToGrid w:val="0"/>
        <w:spacing w:line="360" w:lineRule="exact"/>
        <w:ind w:leftChars="300" w:left="630"/>
        <w:rPr>
          <w:rFonts w:ascii="微软雅黑" w:eastAsia="微软雅黑" w:hAnsi="微软雅黑" w:cs="微软雅黑"/>
          <w:color w:val="FFFFFF" w:themeColor="background1"/>
          <w:sz w:val="22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5FBB4AD" wp14:editId="444F04EC">
                <wp:simplePos x="0" y="0"/>
                <wp:positionH relativeFrom="column">
                  <wp:posOffset>-374650</wp:posOffset>
                </wp:positionH>
                <wp:positionV relativeFrom="paragraph">
                  <wp:posOffset>107315</wp:posOffset>
                </wp:positionV>
                <wp:extent cx="7966710" cy="135890"/>
                <wp:effectExtent l="0" t="0" r="1524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710" cy="135890"/>
                        </a:xfrm>
                        <a:prstGeom prst="rect">
                          <a:avLst/>
                        </a:prstGeom>
                        <a:solidFill>
                          <a:srgbClr val="4F4F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9.5pt;margin-top:8.45pt;height:10.7pt;width:627.3pt;z-index:251633664;v-text-anchor:middle;mso-width-relative:page;mso-height-relative:page;" fillcolor="#4F4F4D" filled="t" stroked="f" coordsize="21600,21600" o:gfxdata="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eRLxF1wAAAAoBAAAPAAAAAAAAAAEA&#10;IAAAACIAAABkcnMvZG93bnJldi54bWxQSwECFAAUAAAACACHTuJAuTGYN9cBAACGAwAADgAAAAAA&#10;AAABACAAAAAm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DC3271A" w14:textId="77777777" w:rsidR="00621218" w:rsidRDefault="0062121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3C3D3F" w:themeColor="accent1" w:themeShade="80"/>
          <w:sz w:val="28"/>
          <w:szCs w:val="28"/>
        </w:rPr>
      </w:pPr>
    </w:p>
    <w:p w14:paraId="52BFECAE" w14:textId="77777777" w:rsidR="00621218" w:rsidRDefault="0062121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</w:p>
    <w:p w14:paraId="27E7C00E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  <w:sz w:val="28"/>
          <w:szCs w:val="28"/>
        </w:rPr>
        <w:t>求职意向</w:t>
      </w:r>
    </w:p>
    <w:p w14:paraId="00BFA1B2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leftChars="200" w:left="420"/>
        <w:rPr>
          <w:rFonts w:ascii="微软雅黑" w:eastAsia="微软雅黑" w:hAnsi="微软雅黑" w:cs="微软雅黑"/>
          <w:b/>
          <w:color w:val="3C3D3F" w:themeColor="accent1" w:themeShade="8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3C3D3F" w:themeColor="accent1" w:themeShade="8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noProof/>
        </w:rPr>
        <mc:AlternateContent>
          <mc:Choice Requires="wpg">
            <w:drawing>
              <wp:inline distT="0" distB="0" distL="0" distR="0" wp14:anchorId="267CB4CB" wp14:editId="1930882B">
                <wp:extent cx="6617970" cy="635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5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dvfd0wAAAAMB&#10;AAAPAAAAAAAAAAEAIAAAACIAAABkcnMvZG93bnJldi54bWxQSwECFAAUAAAACACHTuJAM2yKPZIC&#10;AADVBgAADgAAAAAAAAABACAAAAAiAQAAZHJzL2Uyb0RvYy54bWxQSwUGAAAAAAYABgBZAQAAJgYA&#10;AAAA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1+csnL4AAADa&#10;AAAADwAAAGRycy9kb3ducmV2LnhtbEWPQWsCMRSE74X+h/AKvdVEodVujR6q0oqgVAvF22Pz3AQ3&#10;L8smdfXfG6HQ4zAz3zDj6dnX4kRtdIE19HsKBHEZjONKw/du8TQCEROywTowabhQhOnk/m6MhQkd&#10;f9FpmyqRIRwL1GBTagopY2nJY+yFhjh7h9B6TFm2lTQtdhnuazlQ6kV6dJwXLDb0bqk8bn+9BjVc&#10;7ff2Z/6alsfNzLl1d/jYdVo/PvTVG4hE5/Qf/mt/Gg3PcLuSb4C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csnL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WAcdO7sAAADa&#10;AAAADwAAAGRycy9kb3ducmV2LnhtbEWPQYvCMBSE74L/IbwFb5rWQ5GuUXYXil6ri3h8NG/bavNS&#10;m9Sqv94Iwh6HmfmGWa5vphFX6lxtWUE8i0AQF1bXXCr43WfTBQjnkTU2lknBnRysV+PRElNtB87p&#10;uvOlCBB2KSqovG9TKV1RkUE3sy1x8P5sZ9AH2ZVSdzgEuGnkPIoSabDmsFBhSz8VFeddbxR8zXPX&#10;J8OhfByy/qg3j+/LaZ8rNfmIo08Qnm7+P/xub7WCBF5Xwg2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cdO7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52AADD83" w14:textId="77777777" w:rsidR="00621218" w:rsidRDefault="005464D8">
      <w:pPr>
        <w:adjustRightInd w:val="0"/>
        <w:snapToGrid w:val="0"/>
        <w:spacing w:line="360" w:lineRule="exact"/>
        <w:ind w:firstLineChars="300" w:firstLine="630"/>
        <w:rPr>
          <w:rFonts w:ascii="微软雅黑" w:eastAsia="微软雅黑" w:hAnsi="微软雅黑" w:cs="微软雅黑"/>
          <w:color w:val="585858"/>
        </w:rPr>
      </w:pPr>
      <w:r>
        <w:rPr>
          <w:rFonts w:ascii="微软雅黑" w:eastAsia="微软雅黑" w:hAnsi="微软雅黑" w:cs="微软雅黑" w:hint="eastAsia"/>
          <w:color w:val="585858"/>
        </w:rPr>
        <w:t>当前状态：离职</w:t>
      </w:r>
      <w:r>
        <w:rPr>
          <w:rFonts w:ascii="微软雅黑" w:eastAsia="微软雅黑" w:hAnsi="微软雅黑" w:cs="微软雅黑" w:hint="eastAsia"/>
          <w:color w:val="585858"/>
        </w:rPr>
        <w:t xml:space="preserve">          </w:t>
      </w:r>
      <w:r>
        <w:rPr>
          <w:rFonts w:ascii="微软雅黑" w:eastAsia="微软雅黑" w:hAnsi="微软雅黑" w:cs="微软雅黑" w:hint="eastAsia"/>
          <w:color w:val="585858"/>
        </w:rPr>
        <w:t>期望行业：</w:t>
      </w:r>
      <w:r>
        <w:rPr>
          <w:rFonts w:ascii="微软雅黑" w:eastAsia="微软雅黑" w:hAnsi="微软雅黑" w:cs="微软雅黑" w:hint="eastAsia"/>
          <w:color w:val="585858"/>
        </w:rPr>
        <w:t>计算机软件</w:t>
      </w:r>
      <w:r>
        <w:rPr>
          <w:rFonts w:ascii="微软雅黑" w:eastAsia="微软雅黑" w:hAnsi="微软雅黑" w:cs="微软雅黑" w:hint="eastAsia"/>
          <w:color w:val="585858"/>
        </w:rPr>
        <w:t xml:space="preserve">          </w:t>
      </w:r>
      <w:r>
        <w:rPr>
          <w:rFonts w:ascii="微软雅黑" w:eastAsia="微软雅黑" w:hAnsi="微软雅黑" w:cs="微软雅黑" w:hint="eastAsia"/>
          <w:color w:val="585858"/>
        </w:rPr>
        <w:t>期望职能：</w:t>
      </w:r>
      <w:r>
        <w:rPr>
          <w:rFonts w:ascii="微软雅黑" w:eastAsia="微软雅黑" w:hAnsi="微软雅黑" w:cs="微软雅黑" w:hint="eastAsia"/>
          <w:color w:val="585858"/>
        </w:rPr>
        <w:t>java</w:t>
      </w:r>
      <w:r>
        <w:rPr>
          <w:rFonts w:ascii="微软雅黑" w:eastAsia="微软雅黑" w:hAnsi="微软雅黑" w:cs="微软雅黑" w:hint="eastAsia"/>
          <w:color w:val="585858"/>
        </w:rPr>
        <w:t>开发</w:t>
      </w:r>
    </w:p>
    <w:p w14:paraId="0000DF1C" w14:textId="4D33245D" w:rsidR="00621218" w:rsidRDefault="005464D8">
      <w:pPr>
        <w:adjustRightInd w:val="0"/>
        <w:snapToGrid w:val="0"/>
        <w:spacing w:line="360" w:lineRule="exact"/>
        <w:ind w:firstLineChars="300" w:firstLine="630"/>
        <w:rPr>
          <w:rFonts w:ascii="微软雅黑" w:eastAsia="微软雅黑" w:hAnsi="微软雅黑" w:cs="微软雅黑"/>
          <w:color w:val="585858"/>
        </w:rPr>
      </w:pPr>
      <w:r>
        <w:rPr>
          <w:rFonts w:ascii="微软雅黑" w:eastAsia="微软雅黑" w:hAnsi="微软雅黑" w:cs="微软雅黑" w:hint="eastAsia"/>
          <w:color w:val="585858"/>
        </w:rPr>
        <w:t>期望地点：</w:t>
      </w:r>
      <w:r>
        <w:rPr>
          <w:rFonts w:ascii="微软雅黑" w:eastAsia="微软雅黑" w:hAnsi="微软雅黑" w:cs="微软雅黑" w:hint="eastAsia"/>
          <w:color w:val="585858"/>
        </w:rPr>
        <w:t>杭州</w:t>
      </w:r>
      <w:r>
        <w:rPr>
          <w:rFonts w:ascii="微软雅黑" w:eastAsia="微软雅黑" w:hAnsi="微软雅黑" w:cs="微软雅黑" w:hint="eastAsia"/>
          <w:color w:val="585858"/>
        </w:rPr>
        <w:t xml:space="preserve">         </w:t>
      </w:r>
      <w:r>
        <w:rPr>
          <w:rFonts w:ascii="微软雅黑" w:eastAsia="微软雅黑" w:hAnsi="微软雅黑" w:cs="微软雅黑" w:hint="eastAsia"/>
          <w:color w:val="585858"/>
        </w:rPr>
        <w:t xml:space="preserve">         </w:t>
      </w:r>
      <w:r>
        <w:rPr>
          <w:rFonts w:ascii="微软雅黑" w:eastAsia="微软雅黑" w:hAnsi="微软雅黑" w:cs="微软雅黑" w:hint="eastAsia"/>
          <w:color w:val="585858"/>
        </w:rPr>
        <w:t>期望月薪：</w:t>
      </w:r>
      <w:r>
        <w:rPr>
          <w:rFonts w:ascii="微软雅黑" w:eastAsia="微软雅黑" w:hAnsi="微软雅黑" w:cs="微软雅黑" w:hint="eastAsia"/>
          <w:color w:val="585858"/>
        </w:rPr>
        <w:t>15k</w:t>
      </w:r>
    </w:p>
    <w:p w14:paraId="3C7BDF0F" w14:textId="77777777" w:rsidR="00621218" w:rsidRDefault="00621218">
      <w:pPr>
        <w:adjustRightInd w:val="0"/>
        <w:snapToGrid w:val="0"/>
        <w:spacing w:line="360" w:lineRule="exact"/>
        <w:ind w:firstLineChars="300" w:firstLine="630"/>
        <w:rPr>
          <w:rFonts w:ascii="微软雅黑" w:eastAsia="微软雅黑" w:hAnsi="微软雅黑" w:cs="微软雅黑"/>
          <w:color w:val="585858"/>
        </w:rPr>
      </w:pPr>
    </w:p>
    <w:p w14:paraId="77290A87" w14:textId="77777777" w:rsidR="00621218" w:rsidRDefault="00621218">
      <w:pPr>
        <w:adjustRightInd w:val="0"/>
        <w:snapToGrid w:val="0"/>
        <w:spacing w:line="360" w:lineRule="exact"/>
        <w:rPr>
          <w:rFonts w:ascii="微软雅黑" w:eastAsia="微软雅黑" w:hAnsi="微软雅黑" w:cs="微软雅黑"/>
          <w:color w:val="FFFFFF" w:themeColor="background1"/>
          <w:sz w:val="22"/>
        </w:rPr>
      </w:pPr>
    </w:p>
    <w:bookmarkEnd w:id="0"/>
    <w:bookmarkEnd w:id="1"/>
    <w:p w14:paraId="7C85E0FD" w14:textId="77777777" w:rsidR="00621218" w:rsidRDefault="0062121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</w:p>
    <w:p w14:paraId="3715452B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  <w:sz w:val="28"/>
          <w:szCs w:val="28"/>
        </w:rPr>
        <w:t>教育经历</w:t>
      </w:r>
    </w:p>
    <w:p w14:paraId="460B54D1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leftChars="200" w:left="420"/>
        <w:rPr>
          <w:rFonts w:ascii="微软雅黑" w:eastAsia="微软雅黑" w:hAnsi="微软雅黑" w:cs="微软雅黑"/>
          <w:b/>
          <w:color w:val="3C3D3F" w:themeColor="accent1" w:themeShade="8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3C3D3F" w:themeColor="accent1" w:themeShade="8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noProof/>
        </w:rPr>
        <mc:AlternateContent>
          <mc:Choice Requires="wpg">
            <w:drawing>
              <wp:inline distT="0" distB="0" distL="0" distR="0" wp14:anchorId="75E4AAD7" wp14:editId="607AF669">
                <wp:extent cx="6617970" cy="635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45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B2993TAAAA&#10;AwEAAA8AAAAAAAAAAQAgAAAAIgAAAGRycy9kb3ducmV2LnhtbFBLAQIUABQAAAAIAIdO4kASOf4T&#10;lAIAANcGAAAOAAAAAAAAAAEAIAAAACIBAABkcnMvZTJvRG9jLnhtbFBLBQYAAAAABgAGAFkBAAAo&#10;BgAAAAA=&#10;">
                <o:lock v:ext="edit" aspectratio="f"/>
                <v:line id="_x0000_s1026" o:spid="_x0000_s1026" o:spt="20" style="position:absolute;left:9525;top:361950;height:0;width:6765870;" filled="f" stroked="t" coordsize="21600,21600" o:gfxdata="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dJd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_x0000_s1026" o:spid="_x0000_s1026" o:spt="20" style="position:absolute;left:0;top:361225;height:0;width:6913611;" filled="f" stroked="t" coordsize="21600,21600" o:gfxdata="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M0W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3BC1B9BB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color w:val="404040" w:themeColor="text1" w:themeTint="BF"/>
        </w:rPr>
      </w:pPr>
      <w:bookmarkStart w:id="2" w:name="education_time_1"/>
      <w:bookmarkStart w:id="3" w:name="education_1"/>
      <w:r>
        <w:rPr>
          <w:rFonts w:ascii="微软雅黑" w:eastAsia="微软雅黑" w:hAnsi="微软雅黑" w:cs="微软雅黑" w:hint="eastAsia"/>
          <w:b/>
          <w:color w:val="000000" w:themeColor="text1"/>
        </w:rPr>
        <w:t>2013.09-2017.07</w:t>
      </w:r>
      <w:bookmarkEnd w:id="2"/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郑州工商学院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计算机科学与技术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 xml:space="preserve"> </w:t>
      </w:r>
      <w:bookmarkStart w:id="4" w:name="education_degree_1"/>
      <w:r>
        <w:rPr>
          <w:rFonts w:ascii="微软雅黑" w:eastAsia="微软雅黑" w:hAnsi="微软雅黑" w:cs="微软雅黑" w:hint="eastAsia"/>
          <w:b/>
          <w:color w:val="000000" w:themeColor="text1"/>
        </w:rPr>
        <w:t>本科</w:t>
      </w:r>
      <w:bookmarkEnd w:id="4"/>
      <w:r>
        <w:rPr>
          <w:rFonts w:ascii="微软雅黑" w:eastAsia="微软雅黑" w:hAnsi="微软雅黑" w:cs="微软雅黑" w:hint="eastAsia"/>
          <w:b/>
          <w:color w:val="000000" w:themeColor="text1"/>
        </w:rPr>
        <w:t xml:space="preserve"> </w:t>
      </w:r>
      <w:bookmarkStart w:id="5" w:name="education_describe_1"/>
    </w:p>
    <w:bookmarkEnd w:id="3"/>
    <w:bookmarkEnd w:id="5"/>
    <w:p w14:paraId="017C453A" w14:textId="77777777" w:rsidR="00621218" w:rsidRDefault="00621218">
      <w:pPr>
        <w:snapToGrid w:val="0"/>
        <w:spacing w:line="350" w:lineRule="exact"/>
        <w:rPr>
          <w:rFonts w:ascii="微软雅黑" w:eastAsia="微软雅黑" w:hAnsi="微软雅黑" w:cs="微软雅黑"/>
          <w:color w:val="404040" w:themeColor="text1" w:themeTint="BF"/>
        </w:rPr>
      </w:pPr>
    </w:p>
    <w:p w14:paraId="17787566" w14:textId="77777777" w:rsidR="00621218" w:rsidRDefault="0062121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bookmarkStart w:id="6" w:name="work_time_1"/>
    </w:p>
    <w:p w14:paraId="033C8DCC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  <w:sz w:val="28"/>
          <w:szCs w:val="28"/>
        </w:rPr>
        <w:t>工作经历</w:t>
      </w:r>
    </w:p>
    <w:p w14:paraId="45186B84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leftChars="200"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noProof/>
        </w:rPr>
        <mc:AlternateContent>
          <mc:Choice Requires="wpg">
            <w:drawing>
              <wp:inline distT="0" distB="0" distL="0" distR="0" wp14:anchorId="684C012B" wp14:editId="46D5C575">
                <wp:extent cx="6617970" cy="635"/>
                <wp:effectExtent l="0" t="0" r="0" b="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13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wdvfd0wAA&#10;AAMBAAAPAAAAAAAAAAEAIAAAACIAAABkcnMvZG93bnJldi54bWxQSwECFAAUAAAACACHTuJAJJrb&#10;n5UCAADZBgAADgAAAAAAAAABACAAAAAiAQAAZHJzL2Uyb0RvYy54bWxQSwUGAAAAAAYABgBZAQAA&#10;KQYAAAAA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RUs3LbwAAADb&#10;AAAADwAAAGRycy9kb3ducmV2LnhtbEVPTWsCMRC9F/ofwhR6q4kWqt0aPVSlFUGpFoq3YTNugpvJ&#10;skld/fdGKPQ2j/c54+nZ1+JEbXSBNfR7CgRxGYzjSsP3bvE0AhETssE6MGm4UITp5P5ujIUJHX/R&#10;aZsqkUM4FqjBptQUUsbSksfYCw1x5g6h9ZgybCtpWuxyuK/lQKkX6dFxbrDY0Lul8rj99RrUcLXf&#10;25/5a1oeNzPn1t3hY9dp/fjQV28gEp3Tv/jP/Wny/Ge4/ZIPkJ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LNy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VWHFmboAAADb&#10;AAAADwAAAGRycy9kb3ducmV2LnhtbEVPTYvCMBC9C/6HMII3TSsi0jWWdUHWa1Vkj0Mz23a3mdQm&#10;teqvN4LgbR7vc1bp1dTiQq2rLCuIpxEI4tzqigsFx8N2sgThPLLG2jIpuJGDdD0crDDRtueMLntf&#10;iBDCLkEFpfdNIqXLSzLoprYhDtyvbQ36ANtC6hb7EG5qOYuihTRYcWgosaGvkvL/fWcUfM4y1y36&#10;U3E/bbsf/X3fnP8OmVLjURx9gPB09W/xy73TYf4cnr+E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cWZ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54E18314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2018.06-2021.03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Theme="majorEastAsia" w:eastAsiaTheme="majorEastAsia" w:hAnsiTheme="majorEastAsia" w:cstheme="majorEastAsia" w:hint="eastAsia"/>
          <w:b/>
          <w:sz w:val="20"/>
          <w:szCs w:val="20"/>
        </w:rPr>
        <w:t>北京明润华创科技有限责任公司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java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开发工程师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 xml:space="preserve">  </w:t>
      </w:r>
    </w:p>
    <w:p w14:paraId="6A6E8070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工作描述：</w:t>
      </w:r>
    </w:p>
    <w:p w14:paraId="2C42314A" w14:textId="77777777" w:rsidR="00621218" w:rsidRDefault="005464D8">
      <w:pPr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1. </w:t>
      </w:r>
      <w:r>
        <w:rPr>
          <w:rFonts w:ascii="微软雅黑" w:eastAsia="微软雅黑" w:hAnsi="微软雅黑" w:cs="微软雅黑" w:hint="eastAsia"/>
        </w:rPr>
        <w:t>参与公司项目的整体设计、开发与测试工作；</w:t>
      </w:r>
    </w:p>
    <w:p w14:paraId="0269AD3E" w14:textId="77777777" w:rsidR="00621218" w:rsidRDefault="005464D8">
      <w:pPr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项目进度的把控分配，解决客户需求，拟写项目需求进行开发测试；</w:t>
      </w:r>
    </w:p>
    <w:p w14:paraId="2B27D055" w14:textId="77777777" w:rsidR="00621218" w:rsidRDefault="005464D8">
      <w:pPr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3. </w:t>
      </w:r>
      <w:r>
        <w:rPr>
          <w:rFonts w:ascii="微软雅黑" w:eastAsia="微软雅黑" w:hAnsi="微软雅黑" w:cs="微软雅黑" w:hint="eastAsia"/>
        </w:rPr>
        <w:t>负责服务端接口设计编程，软件的测试和运维等工作；</w:t>
      </w:r>
    </w:p>
    <w:p w14:paraId="3170182F" w14:textId="77777777" w:rsidR="00621218" w:rsidRDefault="005464D8">
      <w:pPr>
        <w:numPr>
          <w:ilvl w:val="0"/>
          <w:numId w:val="1"/>
        </w:numPr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参与产品设计、项目开发、项目日常迭代和维护，负责产品新功能逻辑的实现和优化</w:t>
      </w:r>
      <w:r>
        <w:rPr>
          <w:rFonts w:ascii="微软雅黑" w:eastAsia="微软雅黑" w:hAnsi="微软雅黑" w:cs="微软雅黑" w:hint="eastAsia"/>
        </w:rPr>
        <w:t>。</w:t>
      </w:r>
    </w:p>
    <w:p w14:paraId="345CA29C" w14:textId="77777777" w:rsidR="00621218" w:rsidRDefault="0062121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</w:p>
    <w:p w14:paraId="60D704D9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2017.0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5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-201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8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.</w:t>
      </w:r>
      <w:bookmarkEnd w:id="6"/>
      <w:r>
        <w:rPr>
          <w:rFonts w:ascii="微软雅黑" w:eastAsia="微软雅黑" w:hAnsi="微软雅黑" w:cs="微软雅黑" w:hint="eastAsia"/>
          <w:b/>
          <w:color w:val="000000" w:themeColor="text1"/>
        </w:rPr>
        <w:t>06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szCs w:val="21"/>
          <w:shd w:val="clear" w:color="auto" w:fill="F7F9FC"/>
        </w:rPr>
        <w:t>郑州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Cs w:val="21"/>
          <w:shd w:val="clear" w:color="auto" w:fill="F7F9FC"/>
        </w:rPr>
        <w:t>合讯电子</w:t>
      </w:r>
      <w:proofErr w:type="gramEnd"/>
      <w:r>
        <w:rPr>
          <w:rFonts w:asciiTheme="majorEastAsia" w:eastAsiaTheme="majorEastAsia" w:hAnsiTheme="majorEastAsia" w:cstheme="majorEastAsia" w:hint="eastAsia"/>
          <w:b/>
          <w:bCs/>
          <w:szCs w:val="21"/>
          <w:shd w:val="clear" w:color="auto" w:fill="F7F9FC"/>
        </w:rPr>
        <w:t>科技有限公司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java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开发工程师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 xml:space="preserve"> </w:t>
      </w:r>
      <w:bookmarkStart w:id="7" w:name="work_type_1"/>
      <w:r>
        <w:rPr>
          <w:rFonts w:ascii="微软雅黑" w:eastAsia="微软雅黑" w:hAnsi="微软雅黑" w:cs="微软雅黑" w:hint="eastAsia"/>
          <w:b/>
          <w:color w:val="000000" w:themeColor="text1"/>
        </w:rPr>
        <w:t xml:space="preserve"> </w:t>
      </w:r>
      <w:bookmarkEnd w:id="7"/>
    </w:p>
    <w:p w14:paraId="33E1F24B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工作描述：</w:t>
      </w:r>
    </w:p>
    <w:p w14:paraId="7E18EB94" w14:textId="77777777" w:rsidR="00621218" w:rsidRDefault="005464D8">
      <w:pPr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1. </w:t>
      </w:r>
      <w:r>
        <w:rPr>
          <w:rFonts w:ascii="微软雅黑" w:eastAsia="微软雅黑" w:hAnsi="微软雅黑" w:cs="微软雅黑" w:hint="eastAsia"/>
        </w:rPr>
        <w:t>完成软件项目的程序开发工作，并进行单元测试。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1D127FC8" w14:textId="77777777" w:rsidR="00621218" w:rsidRDefault="005464D8">
      <w:pPr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完成直接上级交办的其他工作事务。</w:t>
      </w:r>
      <w:r>
        <w:rPr>
          <w:rFonts w:ascii="微软雅黑" w:eastAsia="微软雅黑" w:hAnsi="微软雅黑" w:cs="微软雅黑" w:hint="eastAsia"/>
        </w:rPr>
        <w:t xml:space="preserve"> </w:t>
      </w:r>
    </w:p>
    <w:p w14:paraId="69BCEE9A" w14:textId="77777777" w:rsidR="00621218" w:rsidRDefault="005464D8">
      <w:pPr>
        <w:tabs>
          <w:tab w:val="left" w:pos="5400"/>
        </w:tabs>
        <w:snapToGrid w:val="0"/>
        <w:spacing w:line="35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3. </w:t>
      </w:r>
      <w:r>
        <w:rPr>
          <w:rFonts w:ascii="微软雅黑" w:eastAsia="微软雅黑" w:hAnsi="微软雅黑" w:cs="微软雅黑" w:hint="eastAsia"/>
        </w:rPr>
        <w:t>根据</w:t>
      </w:r>
      <w:r>
        <w:rPr>
          <w:rFonts w:ascii="微软雅黑" w:eastAsia="微软雅黑" w:hAnsi="微软雅黑" w:cs="微软雅黑" w:hint="eastAsia"/>
        </w:rPr>
        <w:t>业务</w:t>
      </w:r>
      <w:r>
        <w:rPr>
          <w:rFonts w:ascii="微软雅黑" w:eastAsia="微软雅黑" w:hAnsi="微软雅黑" w:cs="微软雅黑" w:hint="eastAsia"/>
        </w:rPr>
        <w:t>需求和设计进行软件开发。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ab/>
      </w:r>
    </w:p>
    <w:p w14:paraId="101A66B6" w14:textId="77777777" w:rsidR="00621218" w:rsidRDefault="00621218">
      <w:pPr>
        <w:snapToGrid w:val="0"/>
        <w:spacing w:line="350" w:lineRule="exact"/>
        <w:rPr>
          <w:rFonts w:ascii="微软雅黑" w:eastAsia="微软雅黑" w:hAnsi="微软雅黑" w:cs="微软雅黑"/>
        </w:rPr>
      </w:pPr>
    </w:p>
    <w:p w14:paraId="5FE302A5" w14:textId="77777777" w:rsidR="00621218" w:rsidRDefault="00621218">
      <w:pPr>
        <w:tabs>
          <w:tab w:val="left" w:pos="1560"/>
          <w:tab w:val="left" w:pos="2127"/>
        </w:tabs>
        <w:snapToGrid w:val="0"/>
        <w:spacing w:line="360" w:lineRule="exact"/>
      </w:pPr>
      <w:bookmarkStart w:id="8" w:name="project_time_1"/>
    </w:p>
    <w:p w14:paraId="22E96C6E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firstLineChars="200" w:firstLine="56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  <w:sz w:val="28"/>
          <w:szCs w:val="28"/>
        </w:rPr>
        <w:t>项目经历</w:t>
      </w:r>
    </w:p>
    <w:p w14:paraId="6FF16E6E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leftChars="200" w:left="420"/>
      </w:pPr>
      <w:r>
        <w:rPr>
          <w:rFonts w:hint="eastAsia"/>
        </w:rPr>
        <w:t xml:space="preserve"> </w: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204F67E" wp14:editId="63710335">
                <wp:extent cx="6617970" cy="635"/>
                <wp:effectExtent l="0" t="0" r="0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25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dvfd0wAAAAMB&#10;AAAPAAAAAAAAAAEAIAAAACIAAABkcnMvZG93bnJldi54bWxQSwECFAAUAAAACACHTuJAWz7lU5IC&#10;AADZBgAADgAAAAAAAAABACAAAAAiAQAAZHJzL2Uyb0RvYy54bWxQSwUGAAAAAAYABgBZAQAAJgYA&#10;AAAA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a4LAf74AAADb&#10;AAAADwAAAGRycy9kb3ducmV2LnhtbEWPQWsCMRSE74X+h/AK3jRRsLZbowdtaUVoqRaKt8fmuQlu&#10;XpZN6uq/N4LQ4zAz3zDT+cnX4khtdIE1DAcKBHEZjONKw8/2rf8EIiZkg3Vg0nCmCPPZ/d0UCxM6&#10;/qbjJlUiQzgWqMGm1BRSxtKSxzgIDXH29qH1mLJsK2la7DLc13Kk1KP06DgvWGxoYak8bP68BjVZ&#10;73b29/U5rQ5fS+c+u/37ttO69zBULyASndJ/+Nb+MBpGY7h+y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L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BJM0yLwAAADb&#10;AAAADwAAAGRycy9kb3ducmV2LnhtbEWPQYvCMBSE74L/IbwFbza1h7JUo+iC6LUq4vHRPNvuNi+1&#10;Sa366zcLCx6HmfmGWawephF36lxtWcEsikEQF1bXXCo4HbfTTxDOI2tsLJOCJzlYLcejBWbaDpzT&#10;/eBLESDsMlRQed9mUrqiIoMusi1x8K62M+iD7EqpOxwC3DQyieNUGqw5LFTY0ldFxc+hNwrWSe76&#10;dDiXr/O2v+jda3P7PuZKTT5m8RyEp4d/h//be60gSeHvS/g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TNM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1C267430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2020.05-2021.03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  <w:t xml:space="preserve">   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可达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app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软件开发</w:t>
      </w:r>
    </w:p>
    <w:p w14:paraId="0A442397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项目描述：</w:t>
      </w:r>
      <w:r>
        <w:rPr>
          <w:rFonts w:asciiTheme="minorEastAsia" w:hAnsiTheme="minorEastAsia" w:cstheme="minorEastAsia" w:hint="eastAsia"/>
          <w:szCs w:val="21"/>
        </w:rPr>
        <w:t>项目框架</w:t>
      </w:r>
      <w:r>
        <w:rPr>
          <w:rFonts w:asciiTheme="minorEastAsia" w:hAnsiTheme="minorEastAsia" w:cstheme="minorEastAsia" w:hint="eastAsia"/>
          <w:szCs w:val="21"/>
        </w:rPr>
        <w:t>:</w:t>
      </w:r>
      <w:proofErr w:type="spellStart"/>
      <w:r>
        <w:rPr>
          <w:rFonts w:asciiTheme="minorEastAsia" w:hAnsiTheme="minorEastAsia" w:cstheme="minorEastAsia" w:hint="eastAsia"/>
          <w:szCs w:val="21"/>
        </w:rPr>
        <w:t>Spring</w:t>
      </w:r>
      <w:r>
        <w:rPr>
          <w:rFonts w:asciiTheme="minorEastAsia" w:hAnsiTheme="minorEastAsia" w:cstheme="minorEastAsia" w:hint="eastAsia"/>
          <w:szCs w:val="21"/>
        </w:rPr>
        <w:t>boot</w:t>
      </w:r>
      <w:r>
        <w:rPr>
          <w:rFonts w:asciiTheme="minorEastAsia" w:hAnsiTheme="minorEastAsia" w:cstheme="minorEastAsia" w:hint="eastAsia"/>
          <w:szCs w:val="21"/>
        </w:rPr>
        <w:t>+mybatis</w:t>
      </w:r>
      <w:r>
        <w:rPr>
          <w:rFonts w:asciiTheme="minorEastAsia" w:hAnsiTheme="minorEastAsia" w:cstheme="minorEastAsia" w:hint="eastAsia"/>
          <w:szCs w:val="21"/>
        </w:rPr>
        <w:t>Plus</w:t>
      </w:r>
      <w:r>
        <w:rPr>
          <w:rFonts w:asciiTheme="minorEastAsia" w:hAnsiTheme="minorEastAsia" w:cstheme="minorEastAsia" w:hint="eastAsia"/>
          <w:szCs w:val="21"/>
        </w:rPr>
        <w:t>+Mysql</w:t>
      </w:r>
      <w:r>
        <w:rPr>
          <w:rFonts w:asciiTheme="minorEastAsia" w:hAnsiTheme="minorEastAsia" w:cstheme="minorEastAsia" w:hint="eastAsia"/>
          <w:szCs w:val="21"/>
        </w:rPr>
        <w:t>+reids</w:t>
      </w:r>
      <w:proofErr w:type="spellEnd"/>
    </w:p>
    <w:p w14:paraId="73161CA3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该系统主要各个部门之间提供一个能相互合作，提高工作效率的平台，确保各部门之间的信息传输的流畅。项目模块总体分</w:t>
      </w:r>
      <w:r>
        <w:rPr>
          <w:rFonts w:asciiTheme="minorEastAsia" w:hAnsiTheme="minorEastAsia" w:cstheme="minorEastAsia" w:hint="eastAsia"/>
          <w:szCs w:val="21"/>
        </w:rPr>
        <w:lastRenderedPageBreak/>
        <w:t>机构管理、权限管理、档案中心、个人事务、员工考勤、日常公务、行政管理、公共信息、内部交流和系统管理等模块。</w:t>
      </w:r>
    </w:p>
    <w:p w14:paraId="32558FAD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个人职责：</w:t>
      </w:r>
      <w:r>
        <w:rPr>
          <w:rFonts w:asciiTheme="minorEastAsia" w:hAnsiTheme="minorEastAsia" w:cstheme="minorEastAsia" w:hint="eastAsia"/>
          <w:szCs w:val="21"/>
        </w:rPr>
        <w:t>主要负责机构管理、公共信息中心、个人事务、员工考勤、日常公务、行政管理、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前期项目需求文档的编写、后期项目优化与测试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1775C06F" w14:textId="77777777" w:rsidR="00621218" w:rsidRDefault="0062121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</w:p>
    <w:p w14:paraId="1B641AF9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2019.05-2020.04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  <w:t xml:space="preserve">     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>万家商贸商城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 xml:space="preserve">    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软件开发</w:t>
      </w:r>
    </w:p>
    <w:p w14:paraId="6A6B8238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项目描述：</w:t>
      </w:r>
      <w:r>
        <w:rPr>
          <w:rFonts w:asciiTheme="minorEastAsia" w:hAnsiTheme="minorEastAsia" w:cstheme="minorEastAsia" w:hint="eastAsia"/>
          <w:szCs w:val="21"/>
        </w:rPr>
        <w:t>项目框架</w:t>
      </w:r>
      <w:r>
        <w:rPr>
          <w:rFonts w:asciiTheme="minorEastAsia" w:hAnsiTheme="minorEastAsia" w:cstheme="minorEastAsia" w:hint="eastAsia"/>
          <w:szCs w:val="21"/>
        </w:rPr>
        <w:t>: API</w:t>
      </w:r>
      <w:r>
        <w:rPr>
          <w:rFonts w:asciiTheme="minorEastAsia" w:hAnsiTheme="minorEastAsia" w:cstheme="minorEastAsia" w:hint="eastAsia"/>
          <w:szCs w:val="21"/>
        </w:rPr>
        <w:t>接口：</w:t>
      </w:r>
      <w:proofErr w:type="spellStart"/>
      <w:r>
        <w:rPr>
          <w:rFonts w:asciiTheme="minorEastAsia" w:hAnsiTheme="minorEastAsia" w:cstheme="minorEastAsia" w:hint="eastAsia"/>
          <w:szCs w:val="21"/>
        </w:rPr>
        <w:t>SpringBoot+SpringCloud</w:t>
      </w:r>
      <w:proofErr w:type="spellEnd"/>
      <w:r>
        <w:rPr>
          <w:rFonts w:asciiTheme="minorEastAsia" w:hAnsiTheme="minorEastAsia" w:cstheme="minorEastAsia" w:hint="eastAsia"/>
          <w:szCs w:val="21"/>
        </w:rPr>
        <w:t>(Feign</w:t>
      </w:r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Zuul</w:t>
      </w:r>
      <w:proofErr w:type="spellEnd"/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</w:rPr>
        <w:t>Eureka</w:t>
      </w:r>
      <w:r>
        <w:rPr>
          <w:rFonts w:asciiTheme="minorEastAsia" w:hAnsiTheme="minorEastAsia" w:cstheme="minorEastAsia" w:hint="eastAsia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zCs w:val="21"/>
        </w:rPr>
        <w:t>Hystrix</w:t>
      </w:r>
      <w:proofErr w:type="spellEnd"/>
      <w:r>
        <w:rPr>
          <w:rFonts w:asciiTheme="minorEastAsia" w:hAnsiTheme="minorEastAsia" w:cstheme="minorEastAsia" w:hint="eastAsia"/>
          <w:szCs w:val="21"/>
        </w:rPr>
        <w:t>)+</w:t>
      </w:r>
      <w:proofErr w:type="spellStart"/>
      <w:r>
        <w:rPr>
          <w:rFonts w:asciiTheme="minorEastAsia" w:hAnsiTheme="minorEastAsia" w:cstheme="minorEastAsia" w:hint="eastAsia"/>
          <w:szCs w:val="21"/>
        </w:rPr>
        <w:t>Redis+Mysql</w:t>
      </w:r>
      <w:proofErr w:type="spellEnd"/>
    </w:p>
    <w:p w14:paraId="396F8E4A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该项目主要有商品品牌展示、商品管理、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</w:r>
      <w:r>
        <w:rPr>
          <w:rFonts w:asciiTheme="minorEastAsia" w:hAnsiTheme="minorEastAsia" w:cstheme="minorEastAsia" w:hint="eastAsia"/>
          <w:szCs w:val="21"/>
        </w:rPr>
        <w:t> </w:t>
      </w:r>
    </w:p>
    <w:p w14:paraId="07B26E99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个人职责：</w:t>
      </w:r>
      <w:r>
        <w:rPr>
          <w:szCs w:val="21"/>
        </w:rPr>
        <w:t>主要负责</w:t>
      </w:r>
      <w:r>
        <w:rPr>
          <w:rFonts w:hint="eastAsia"/>
          <w:szCs w:val="21"/>
        </w:rPr>
        <w:t>用户</w:t>
      </w:r>
      <w:r>
        <w:rPr>
          <w:rFonts w:asciiTheme="minorEastAsia" w:hAnsiTheme="minorEastAsia" w:cstheme="minorEastAsia" w:hint="eastAsia"/>
          <w:szCs w:val="21"/>
        </w:rPr>
        <w:t>模块</w:t>
      </w:r>
      <w:r>
        <w:rPr>
          <w:rFonts w:asciiTheme="minorEastAsia" w:hAnsiTheme="minorEastAsia" w:cstheme="minorEastAsia" w:hint="eastAsia"/>
          <w:szCs w:val="21"/>
        </w:rPr>
        <w:t>、会员管理、日志管理、库存预警、购物车接口</w:t>
      </w:r>
      <w:r>
        <w:rPr>
          <w:rFonts w:asciiTheme="minorEastAsia" w:hAnsiTheme="minorEastAsia" w:cstheme="minorEastAsia" w:hint="eastAsia"/>
          <w:szCs w:val="21"/>
        </w:rPr>
        <w:t>的开发。</w:t>
      </w:r>
    </w:p>
    <w:p w14:paraId="6349A285" w14:textId="77777777" w:rsidR="00621218" w:rsidRDefault="00621218">
      <w:pPr>
        <w:adjustRightInd w:val="0"/>
        <w:snapToGrid w:val="0"/>
        <w:spacing w:line="360" w:lineRule="exact"/>
        <w:jc w:val="center"/>
        <w:rPr>
          <w:rFonts w:asciiTheme="minorEastAsia" w:hAnsiTheme="minorEastAsia" w:cstheme="minorEastAsia"/>
          <w:szCs w:val="21"/>
        </w:rPr>
      </w:pPr>
      <w:bookmarkStart w:id="9" w:name="assessment_content"/>
      <w:bookmarkEnd w:id="8"/>
    </w:p>
    <w:p w14:paraId="1AECB856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2018.07-2019.04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  <w:t xml:space="preserve">   </w:t>
      </w:r>
      <w:proofErr w:type="gramStart"/>
      <w:r>
        <w:rPr>
          <w:rFonts w:ascii="微软雅黑" w:eastAsia="微软雅黑" w:hAnsi="微软雅黑" w:cs="微软雅黑" w:hint="eastAsia"/>
          <w:b/>
          <w:color w:val="000000" w:themeColor="text1"/>
        </w:rPr>
        <w:t>惠鹏云信息处理</w:t>
      </w:r>
      <w:proofErr w:type="gramEnd"/>
      <w:r>
        <w:rPr>
          <w:rFonts w:ascii="微软雅黑" w:eastAsia="微软雅黑" w:hAnsi="微软雅黑" w:cs="微软雅黑" w:hint="eastAsia"/>
          <w:b/>
          <w:color w:val="000000" w:themeColor="text1"/>
        </w:rPr>
        <w:t>平台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软件开发</w:t>
      </w:r>
    </w:p>
    <w:p w14:paraId="066883ED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项目描述：</w:t>
      </w:r>
      <w:r>
        <w:rPr>
          <w:rFonts w:asciiTheme="minorEastAsia" w:hAnsiTheme="minorEastAsia" w:cstheme="minorEastAsia" w:hint="eastAsia"/>
          <w:szCs w:val="21"/>
        </w:rPr>
        <w:t>项目框架</w:t>
      </w:r>
      <w:r>
        <w:rPr>
          <w:rFonts w:asciiTheme="minorEastAsia" w:hAnsiTheme="minorEastAsia" w:cstheme="minorEastAsia" w:hint="eastAsia"/>
          <w:szCs w:val="21"/>
        </w:rPr>
        <w:t>:</w:t>
      </w:r>
      <w:proofErr w:type="spellStart"/>
      <w:r>
        <w:rPr>
          <w:rFonts w:asciiTheme="minorEastAsia" w:hAnsiTheme="minorEastAsia" w:cstheme="minorEastAsia" w:hint="eastAsia"/>
          <w:szCs w:val="21"/>
        </w:rPr>
        <w:t>Sp</w:t>
      </w:r>
      <w:r>
        <w:rPr>
          <w:rFonts w:asciiTheme="minorEastAsia" w:hAnsiTheme="minorEastAsia" w:cstheme="minorEastAsia" w:hint="eastAsia"/>
          <w:szCs w:val="21"/>
        </w:rPr>
        <w:t>ring+SpringMV</w:t>
      </w:r>
      <w:r>
        <w:rPr>
          <w:rFonts w:asciiTheme="minorEastAsia" w:hAnsiTheme="minorEastAsia" w:cstheme="minorEastAsia" w:hint="eastAsia"/>
          <w:szCs w:val="21"/>
        </w:rPr>
        <w:t>C</w:t>
      </w:r>
      <w:r>
        <w:rPr>
          <w:rFonts w:asciiTheme="minorEastAsia" w:hAnsiTheme="minorEastAsia" w:cstheme="minorEastAsia" w:hint="eastAsia"/>
          <w:szCs w:val="21"/>
        </w:rPr>
        <w:t>+mybatis+Mysql</w:t>
      </w:r>
      <w:r>
        <w:rPr>
          <w:rFonts w:asciiTheme="minorEastAsia" w:hAnsiTheme="minorEastAsia" w:cstheme="minorEastAsia" w:hint="eastAsia"/>
          <w:szCs w:val="21"/>
        </w:rPr>
        <w:t>+vue</w:t>
      </w:r>
      <w:proofErr w:type="spellEnd"/>
    </w:p>
    <w:p w14:paraId="7299D5EA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系统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好地管理公司并服务客户。</w:t>
      </w:r>
      <w:r>
        <w:rPr>
          <w:rFonts w:asciiTheme="minorEastAsia" w:hAnsiTheme="minorEastAsia" w:cstheme="minorEastAsia" w:hint="eastAsia"/>
          <w:szCs w:val="21"/>
        </w:rPr>
        <w:t> </w:t>
      </w:r>
    </w:p>
    <w:p w14:paraId="12B06267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个人职责：</w:t>
      </w:r>
      <w:r>
        <w:rPr>
          <w:rFonts w:asciiTheme="minorEastAsia" w:hAnsiTheme="minorEastAsia" w:cstheme="minorEastAsia" w:hint="eastAsia"/>
          <w:szCs w:val="21"/>
        </w:rPr>
        <w:t>主要负责地区管理，客户管理，系统管理</w:t>
      </w:r>
      <w:r>
        <w:rPr>
          <w:rFonts w:asciiTheme="minorEastAsia" w:hAnsiTheme="minorEastAsia" w:cstheme="minorEastAsia" w:hint="eastAsia"/>
          <w:szCs w:val="21"/>
        </w:rPr>
        <w:t>(</w:t>
      </w:r>
      <w:r>
        <w:rPr>
          <w:rFonts w:asciiTheme="minorEastAsia" w:hAnsiTheme="minorEastAsia" w:cstheme="minorEastAsia" w:hint="eastAsia"/>
          <w:szCs w:val="21"/>
        </w:rPr>
        <w:t>用户管理、菜单管理、角色管理</w:t>
      </w:r>
      <w:r>
        <w:rPr>
          <w:rFonts w:asciiTheme="minorEastAsia" w:hAnsiTheme="minorEastAsia" w:cstheme="minorEastAsia" w:hint="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，资产管理，考勤管理，</w:t>
      </w:r>
      <w:r>
        <w:rPr>
          <w:rFonts w:asciiTheme="minorEastAsia" w:hAnsiTheme="minorEastAsia" w:cstheme="minorEastAsia" w:hint="eastAsia"/>
          <w:szCs w:val="21"/>
        </w:rPr>
        <w:t>AOP</w:t>
      </w:r>
      <w:r>
        <w:rPr>
          <w:rFonts w:asciiTheme="minorEastAsia" w:hAnsiTheme="minorEastAsia" w:cstheme="minorEastAsia" w:hint="eastAsia"/>
          <w:szCs w:val="21"/>
        </w:rPr>
        <w:t>日志管理，反射导出</w:t>
      </w:r>
      <w:r>
        <w:rPr>
          <w:rFonts w:asciiTheme="minorEastAsia" w:hAnsiTheme="minorEastAsia" w:cstheme="minorEastAsia" w:hint="eastAsia"/>
          <w:szCs w:val="21"/>
        </w:rPr>
        <w:t>excel</w:t>
      </w:r>
      <w:r>
        <w:rPr>
          <w:rFonts w:asciiTheme="minorEastAsia" w:hAnsiTheme="minorEastAsia" w:cstheme="minorEastAsia" w:hint="eastAsia"/>
          <w:szCs w:val="21"/>
        </w:rPr>
        <w:t>表格</w:t>
      </w:r>
    </w:p>
    <w:p w14:paraId="13BBCE94" w14:textId="77777777" w:rsidR="00621218" w:rsidRDefault="0062121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szCs w:val="21"/>
        </w:rPr>
      </w:pPr>
    </w:p>
    <w:p w14:paraId="26F0D058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2017.07-2018.03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  <w:t xml:space="preserve">    </w:t>
      </w:r>
      <w:proofErr w:type="gramStart"/>
      <w:r>
        <w:rPr>
          <w:rFonts w:ascii="微软雅黑" w:eastAsia="微软雅黑" w:hAnsi="微软雅黑" w:cs="微软雅黑" w:hint="eastAsia"/>
          <w:b/>
          <w:color w:val="000000" w:themeColor="text1"/>
        </w:rPr>
        <w:t>锐天自动化</w:t>
      </w:r>
      <w:proofErr w:type="gramEnd"/>
      <w:r>
        <w:rPr>
          <w:rFonts w:ascii="微软雅黑" w:eastAsia="微软雅黑" w:hAnsi="微软雅黑" w:cs="微软雅黑" w:hint="eastAsia"/>
          <w:b/>
          <w:color w:val="000000" w:themeColor="text1"/>
        </w:rPr>
        <w:t>办公系统</w:t>
      </w:r>
      <w:r>
        <w:rPr>
          <w:rFonts w:ascii="微软雅黑" w:eastAsia="微软雅黑" w:hAnsi="微软雅黑" w:cs="微软雅黑" w:hint="eastAsia"/>
          <w:b/>
          <w:color w:val="000000" w:themeColor="text1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</w:rPr>
        <w:t>软件开发</w:t>
      </w:r>
    </w:p>
    <w:p w14:paraId="7F758BDE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Theme="minorEastAsia" w:hAnsiTheme="minorEastAsia" w:cstheme="minorEastAsia"/>
          <w:b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项目描述：</w:t>
      </w:r>
      <w:r>
        <w:rPr>
          <w:rFonts w:asciiTheme="minorEastAsia" w:hAnsiTheme="minorEastAsia" w:cstheme="minorEastAsia" w:hint="eastAsia"/>
          <w:szCs w:val="21"/>
        </w:rPr>
        <w:t>项目框架</w:t>
      </w:r>
      <w:r>
        <w:rPr>
          <w:rFonts w:asciiTheme="minorEastAsia" w:hAnsiTheme="minorEastAsia" w:cstheme="minorEastAsia" w:hint="eastAsia"/>
          <w:szCs w:val="21"/>
        </w:rPr>
        <w:t>:</w:t>
      </w:r>
      <w:proofErr w:type="spellStart"/>
      <w:r>
        <w:rPr>
          <w:rFonts w:asciiTheme="minorEastAsia" w:hAnsiTheme="minorEastAsia" w:cstheme="minorEastAsia" w:hint="eastAsia"/>
          <w:szCs w:val="21"/>
        </w:rPr>
        <w:t>Spring+SpringMV</w:t>
      </w:r>
      <w:r>
        <w:rPr>
          <w:rFonts w:asciiTheme="minorEastAsia" w:hAnsiTheme="minorEastAsia" w:cstheme="minorEastAsia" w:hint="eastAsia"/>
          <w:szCs w:val="21"/>
        </w:rPr>
        <w:t>C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 w:hint="eastAsia"/>
          <w:szCs w:val="21"/>
        </w:rPr>
        <w:t>hibernate</w:t>
      </w:r>
      <w:r>
        <w:rPr>
          <w:rFonts w:asciiTheme="minorEastAsia" w:hAnsiTheme="minorEastAsia" w:cstheme="minorEastAsia" w:hint="eastAsia"/>
          <w:szCs w:val="21"/>
        </w:rPr>
        <w:t>+Mysql</w:t>
      </w:r>
      <w:r>
        <w:rPr>
          <w:rFonts w:asciiTheme="minorEastAsia" w:hAnsiTheme="minorEastAsia" w:cstheme="minorEastAsia" w:hint="eastAsia"/>
          <w:szCs w:val="21"/>
        </w:rPr>
        <w:t>+</w:t>
      </w:r>
      <w:proofErr w:type="gramStart"/>
      <w:r>
        <w:rPr>
          <w:rFonts w:asciiTheme="minorEastAsia" w:hAnsiTheme="minorEastAsia" w:cstheme="minorEastAsia" w:hint="eastAsia"/>
          <w:szCs w:val="21"/>
        </w:rPr>
        <w:t>bootstrop</w:t>
      </w:r>
      <w:proofErr w:type="spellEnd"/>
      <w:proofErr w:type="gramEnd"/>
    </w:p>
    <w:p w14:paraId="5B83C3ED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该项目是一个企业的内部办公系统，</w:t>
      </w:r>
      <w:r>
        <w:rPr>
          <w:szCs w:val="21"/>
        </w:rPr>
        <w:t>主要解决公司日常会议、日程、员工考勤以及公告等的管理问题</w:t>
      </w:r>
      <w:r>
        <w:rPr>
          <w:rFonts w:hint="eastAsia"/>
        </w:rPr>
        <w:t>，</w:t>
      </w:r>
      <w:r>
        <w:rPr>
          <w:szCs w:val="21"/>
        </w:rPr>
        <w:t>方便调整人事结构，加快申报审批流程的进行；除此以外还提供了客户管理、实用工具、个人设置、自定义平台、系统管理等功能，可以使企业更好地管理公司并服务客户</w:t>
      </w:r>
      <w:r>
        <w:rPr>
          <w:rFonts w:hint="eastAsia"/>
          <w:szCs w:val="21"/>
        </w:rPr>
        <w:t>。</w:t>
      </w:r>
      <w:r>
        <w:rPr>
          <w:rFonts w:asciiTheme="minorEastAsia" w:hAnsiTheme="minorEastAsia" w:cstheme="minorEastAsia" w:hint="eastAsia"/>
          <w:szCs w:val="21"/>
        </w:rPr>
        <w:t>项目模块总体分权限管理、个人事务、客户管理、员工管理、日常公务、公共信息、档案中心、内部交流和系统管理等模块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690033BC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rFonts w:ascii="微软雅黑" w:eastAsia="微软雅黑" w:hAnsi="微软雅黑" w:cs="微软雅黑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</w:rPr>
        <w:t>个人职责：</w:t>
      </w:r>
    </w:p>
    <w:p w14:paraId="47CDAEEE" w14:textId="77777777" w:rsidR="00621218" w:rsidRDefault="005464D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szCs w:val="21"/>
        </w:rPr>
      </w:pPr>
      <w:r>
        <w:rPr>
          <w:szCs w:val="21"/>
        </w:rPr>
        <w:t>主要负责客户管理、员工管理、公告管理系统管理、日志处理、部门管理、性能优化以及配合测试部门进行</w:t>
      </w:r>
      <w:r>
        <w:rPr>
          <w:szCs w:val="21"/>
        </w:rPr>
        <w:t>相应模块的调整。</w:t>
      </w:r>
    </w:p>
    <w:p w14:paraId="38BCAF10" w14:textId="77777777" w:rsidR="00621218" w:rsidRDefault="0062121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szCs w:val="21"/>
        </w:rPr>
      </w:pPr>
    </w:p>
    <w:p w14:paraId="3994C10B" w14:textId="77777777" w:rsidR="00621218" w:rsidRDefault="00621218">
      <w:pPr>
        <w:tabs>
          <w:tab w:val="left" w:pos="3436"/>
          <w:tab w:val="left" w:pos="7972"/>
        </w:tabs>
        <w:snapToGrid w:val="0"/>
        <w:spacing w:before="100" w:line="350" w:lineRule="exact"/>
        <w:ind w:leftChars="300" w:left="630"/>
        <w:rPr>
          <w:szCs w:val="21"/>
        </w:rPr>
      </w:pPr>
    </w:p>
    <w:p w14:paraId="1ABEA0BC" w14:textId="77777777" w:rsidR="00621218" w:rsidRDefault="005464D8">
      <w:pPr>
        <w:tabs>
          <w:tab w:val="left" w:pos="3436"/>
          <w:tab w:val="left" w:pos="7972"/>
        </w:tabs>
        <w:snapToGrid w:val="0"/>
        <w:spacing w:line="350" w:lineRule="exact"/>
        <w:ind w:leftChars="300" w:left="63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  <w:sz w:val="28"/>
          <w:szCs w:val="28"/>
        </w:rPr>
        <w:t>专业技能</w:t>
      </w:r>
    </w:p>
    <w:p w14:paraId="1E2908B1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g">
            <w:drawing>
              <wp:inline distT="0" distB="0" distL="0" distR="0" wp14:anchorId="0194F461" wp14:editId="4A6FE4D6">
                <wp:extent cx="6617970" cy="635"/>
                <wp:effectExtent l="0" t="0" r="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42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Hb33dMAAAAD&#10;AQAADwAAAAAAAAABACAAAAAiAAAAZHJzL2Rvd25yZXYueG1sUEsBAhQAFAAAAAgAh07iQHgGgoiT&#10;AgAA1wYAAA4AAAAAAAAAAQAgAAAAIgEAAGRycy9lMm9Eb2MueG1sUEsFBgAAAAAGAAYAWQEAACcG&#10;AAAAAA==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ObS9q74AAADb&#10;AAAADwAAAGRycy9kb3ducmV2LnhtbEWPQWsCMRSE74X+h/AK3jRRpLZbowdtaUVoqRaKt8fmuQlu&#10;XpZN6uq/N4LQ4zAz3zDT+cnX4khtdIE1DAcKBHEZjONKw8/2rf8EIiZkg3Vg0nCmCPPZ/d0UCxM6&#10;/qbjJlUiQzgWqMGm1BRSxtKSxzgIDXH29qH1mLJsK2la7DLc13Kk1KP06DgvWGxoYak8bP68BjVZ&#10;73b29/U5rQ5fS+c+u/37ttO69zBULyASndJ/+Nb+MBrGI7h+y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S9q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tgB087wAAADb&#10;AAAADwAAAGRycy9kb3ducmV2LnhtbEWPQYvCMBSE78L+h/AWvGmqiC5do+wKoteqlD0+mrdttXmp&#10;TWrVX28EweMwM98w8+XVVOJCjSstKxgNIxDEmdUl5woO+/XgC4TzyBory6TgRg6Wi4/eHGNtO07o&#10;svO5CBB2MSoovK9jKV1WkEE3tDVx8P5tY9AH2eRSN9gFuKnkOIqm0mDJYaHAmlYFZaddaxT8jBPX&#10;Trs0v6fr9k9v7r/n4z5Rqv85ir5BeLr6d/jV3moFkx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AdP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273F3137" w14:textId="77777777" w:rsidR="00621218" w:rsidRDefault="005464D8">
      <w:pPr>
        <w:numPr>
          <w:ilvl w:val="0"/>
          <w:numId w:val="2"/>
        </w:num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熟练操作</w:t>
      </w:r>
      <w:r>
        <w:rPr>
          <w:rFonts w:ascii="微软雅黑" w:eastAsia="微软雅黑" w:hAnsi="微软雅黑" w:cs="微软雅黑" w:hint="eastAsia"/>
        </w:rPr>
        <w:t>oracle</w:t>
      </w:r>
      <w:r>
        <w:rPr>
          <w:rFonts w:ascii="微软雅黑" w:eastAsia="微软雅黑" w:hAnsi="微软雅黑" w:cs="微软雅黑" w:hint="eastAsia"/>
        </w:rPr>
        <w:t>，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>等关系型数据库；</w:t>
      </w:r>
      <w:proofErr w:type="spellStart"/>
      <w:r>
        <w:rPr>
          <w:rFonts w:ascii="微软雅黑" w:eastAsia="微软雅黑" w:hAnsi="微软雅黑" w:cs="微软雅黑" w:hint="eastAsia"/>
        </w:rPr>
        <w:t>redis</w:t>
      </w:r>
      <w:proofErr w:type="spellEnd"/>
      <w:r>
        <w:rPr>
          <w:rFonts w:ascii="微软雅黑" w:eastAsia="微软雅黑" w:hAnsi="微软雅黑" w:cs="微软雅黑" w:hint="eastAsia"/>
        </w:rPr>
        <w:t>，</w:t>
      </w:r>
      <w:proofErr w:type="spellStart"/>
      <w:r>
        <w:rPr>
          <w:rFonts w:ascii="微软雅黑" w:eastAsia="微软雅黑" w:hAnsi="微软雅黑" w:cs="微软雅黑" w:hint="eastAsia"/>
        </w:rPr>
        <w:t>mongoDB</w:t>
      </w:r>
      <w:proofErr w:type="spellEnd"/>
      <w:r>
        <w:rPr>
          <w:rFonts w:ascii="微软雅黑" w:eastAsia="微软雅黑" w:hAnsi="微软雅黑" w:cs="微软雅黑" w:hint="eastAsia"/>
        </w:rPr>
        <w:t>非关系型数据库。</w:t>
      </w:r>
    </w:p>
    <w:p w14:paraId="3E4FC653" w14:textId="77777777" w:rsidR="00621218" w:rsidRDefault="005464D8">
      <w:pPr>
        <w:numPr>
          <w:ilvl w:val="0"/>
          <w:numId w:val="2"/>
        </w:num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</w:t>
      </w:r>
      <w:r>
        <w:rPr>
          <w:rFonts w:ascii="微软雅黑" w:eastAsia="微软雅黑" w:hAnsi="微软雅黑" w:cs="微软雅黑" w:hint="eastAsia"/>
        </w:rPr>
        <w:t>restful</w:t>
      </w:r>
      <w:r>
        <w:rPr>
          <w:rFonts w:ascii="微软雅黑" w:eastAsia="微软雅黑" w:hAnsi="微软雅黑" w:cs="微软雅黑" w:hint="eastAsia"/>
        </w:rPr>
        <w:t>接口开发，</w:t>
      </w:r>
      <w:r>
        <w:rPr>
          <w:rFonts w:ascii="微软雅黑" w:eastAsia="微软雅黑" w:hAnsi="微软雅黑" w:cs="微软雅黑" w:hint="eastAsia"/>
        </w:rPr>
        <w:t>Maven</w:t>
      </w:r>
      <w:r>
        <w:rPr>
          <w:rFonts w:ascii="微软雅黑" w:eastAsia="微软雅黑" w:hAnsi="微软雅黑" w:cs="微软雅黑" w:hint="eastAsia"/>
        </w:rPr>
        <w:t>项目管理工具，</w:t>
      </w:r>
      <w:r>
        <w:rPr>
          <w:rFonts w:ascii="微软雅黑" w:eastAsia="微软雅黑" w:hAnsi="微软雅黑" w:cs="微软雅黑" w:hint="eastAsia"/>
        </w:rPr>
        <w:t>git</w:t>
      </w:r>
      <w:r>
        <w:rPr>
          <w:rFonts w:ascii="微软雅黑" w:eastAsia="微软雅黑" w:hAnsi="微软雅黑" w:cs="微软雅黑" w:hint="eastAsia"/>
        </w:rPr>
        <w:t>版本管理工具。</w:t>
      </w:r>
    </w:p>
    <w:p w14:paraId="15783299" w14:textId="77777777" w:rsidR="00621218" w:rsidRDefault="005464D8">
      <w:pPr>
        <w:numPr>
          <w:ilvl w:val="0"/>
          <w:numId w:val="2"/>
        </w:num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熟练使用</w:t>
      </w:r>
      <w:r>
        <w:rPr>
          <w:rFonts w:ascii="微软雅黑" w:eastAsia="微软雅黑" w:hAnsi="微软雅黑" w:cs="微软雅黑" w:hint="eastAsia"/>
        </w:rPr>
        <w:t>SSH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SSM</w:t>
      </w:r>
      <w:r>
        <w:rPr>
          <w:rFonts w:ascii="微软雅黑" w:eastAsia="微软雅黑" w:hAnsi="微软雅黑" w:cs="微软雅黑" w:hint="eastAsia"/>
        </w:rPr>
        <w:t>等框架的整合技术。</w:t>
      </w:r>
    </w:p>
    <w:p w14:paraId="3F39E642" w14:textId="77777777" w:rsidR="00621218" w:rsidRDefault="005464D8">
      <w:pPr>
        <w:numPr>
          <w:ilvl w:val="0"/>
          <w:numId w:val="2"/>
        </w:num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掌握调用阿里云</w:t>
      </w:r>
      <w:r>
        <w:rPr>
          <w:rFonts w:ascii="微软雅黑" w:eastAsia="微软雅黑" w:hAnsi="微软雅黑" w:cs="微软雅黑" w:hint="eastAsia"/>
        </w:rPr>
        <w:t>OSS</w:t>
      </w:r>
      <w:r>
        <w:rPr>
          <w:rFonts w:ascii="微软雅黑" w:eastAsia="微软雅黑" w:hAnsi="微软雅黑" w:cs="微软雅黑" w:hint="eastAsia"/>
        </w:rPr>
        <w:t>，</w:t>
      </w:r>
      <w:proofErr w:type="gramStart"/>
      <w:r>
        <w:rPr>
          <w:rFonts w:ascii="微软雅黑" w:eastAsia="微软雅黑" w:hAnsi="微软雅黑" w:cs="微软雅黑" w:hint="eastAsia"/>
        </w:rPr>
        <w:t>微信支付</w:t>
      </w:r>
      <w:proofErr w:type="gramEnd"/>
      <w:r>
        <w:rPr>
          <w:rFonts w:ascii="微软雅黑" w:eastAsia="微软雅黑" w:hAnsi="微软雅黑" w:cs="微软雅黑" w:hint="eastAsia"/>
        </w:rPr>
        <w:t>等第三方接口。</w:t>
      </w:r>
    </w:p>
    <w:p w14:paraId="2B43412D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5. </w:t>
      </w:r>
      <w:r>
        <w:rPr>
          <w:rFonts w:ascii="微软雅黑" w:eastAsia="微软雅黑" w:hAnsi="微软雅黑" w:cs="微软雅黑" w:hint="eastAsia"/>
        </w:rPr>
        <w:t>熟练微服务，分布式（</w:t>
      </w:r>
      <w:proofErr w:type="spellStart"/>
      <w:r>
        <w:rPr>
          <w:rFonts w:ascii="微软雅黑" w:eastAsia="微软雅黑" w:hAnsi="微软雅黑" w:cs="微软雅黑" w:hint="eastAsia"/>
        </w:rPr>
        <w:t>springboot</w:t>
      </w:r>
      <w:proofErr w:type="spellEnd"/>
      <w:r>
        <w:rPr>
          <w:rFonts w:ascii="微软雅黑" w:eastAsia="微软雅黑" w:hAnsi="微软雅黑" w:cs="微软雅黑" w:hint="eastAsia"/>
        </w:rPr>
        <w:t>，</w:t>
      </w:r>
      <w:proofErr w:type="spellStart"/>
      <w:r>
        <w:rPr>
          <w:rFonts w:ascii="微软雅黑" w:eastAsia="微软雅黑" w:hAnsi="微软雅黑" w:cs="微软雅黑" w:hint="eastAsia"/>
        </w:rPr>
        <w:t>springcloud</w:t>
      </w:r>
      <w:proofErr w:type="spellEnd"/>
      <w:r>
        <w:rPr>
          <w:rFonts w:ascii="微软雅黑" w:eastAsia="微软雅黑" w:hAnsi="微软雅黑" w:cs="微软雅黑" w:hint="eastAsia"/>
        </w:rPr>
        <w:t>）等技术。</w:t>
      </w:r>
    </w:p>
    <w:p w14:paraId="4E2834F6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6. </w:t>
      </w:r>
      <w:r>
        <w:rPr>
          <w:rFonts w:ascii="微软雅黑" w:eastAsia="微软雅黑" w:hAnsi="微软雅黑" w:cs="微软雅黑" w:hint="eastAsia"/>
        </w:rPr>
        <w:t>熟悉消息队列，</w:t>
      </w:r>
      <w:proofErr w:type="spellStart"/>
      <w:r>
        <w:rPr>
          <w:rFonts w:ascii="微软雅黑" w:eastAsia="微软雅黑" w:hAnsi="微软雅黑" w:cs="微软雅黑" w:hint="eastAsia"/>
        </w:rPr>
        <w:t>ridis</w:t>
      </w:r>
      <w:proofErr w:type="spellEnd"/>
      <w:r>
        <w:rPr>
          <w:rFonts w:ascii="微软雅黑" w:eastAsia="微软雅黑" w:hAnsi="微软雅黑" w:cs="微软雅黑" w:hint="eastAsia"/>
        </w:rPr>
        <w:t>集群，分布式事务，基于</w:t>
      </w:r>
      <w:proofErr w:type="spellStart"/>
      <w:r>
        <w:rPr>
          <w:rFonts w:ascii="微软雅黑" w:eastAsia="微软雅黑" w:hAnsi="微软雅黑" w:cs="微软雅黑" w:hint="eastAsia"/>
        </w:rPr>
        <w:t>jwt</w:t>
      </w:r>
      <w:proofErr w:type="spellEnd"/>
      <w:r>
        <w:rPr>
          <w:rFonts w:ascii="微软雅黑" w:eastAsia="微软雅黑" w:hAnsi="微软雅黑" w:cs="微软雅黑" w:hint="eastAsia"/>
        </w:rPr>
        <w:t>的登录，集成</w:t>
      </w:r>
      <w:proofErr w:type="spellStart"/>
      <w:r>
        <w:rPr>
          <w:rFonts w:ascii="微软雅黑" w:eastAsia="微软雅黑" w:hAnsi="微软雅黑" w:cs="微软雅黑" w:hint="eastAsia"/>
        </w:rPr>
        <w:t>shiro</w:t>
      </w:r>
      <w:proofErr w:type="spellEnd"/>
      <w:r>
        <w:rPr>
          <w:rFonts w:ascii="微软雅黑" w:eastAsia="微软雅黑" w:hAnsi="微软雅黑" w:cs="微软雅黑" w:hint="eastAsia"/>
        </w:rPr>
        <w:t>安全框架。</w:t>
      </w:r>
    </w:p>
    <w:p w14:paraId="7784A47F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7. </w:t>
      </w:r>
      <w:r>
        <w:rPr>
          <w:rFonts w:ascii="微软雅黑" w:eastAsia="微软雅黑" w:hAnsi="微软雅黑" w:cs="微软雅黑" w:hint="eastAsia"/>
        </w:rPr>
        <w:t>掌握</w:t>
      </w:r>
      <w:proofErr w:type="spellStart"/>
      <w:r>
        <w:rPr>
          <w:rFonts w:ascii="微软雅黑" w:eastAsia="微软雅黑" w:hAnsi="微软雅黑" w:cs="微软雅黑" w:hint="eastAsia"/>
        </w:rPr>
        <w:t>linux</w:t>
      </w:r>
      <w:proofErr w:type="spellEnd"/>
      <w:r>
        <w:rPr>
          <w:rFonts w:ascii="微软雅黑" w:eastAsia="微软雅黑" w:hAnsi="微软雅黑" w:cs="微软雅黑" w:hint="eastAsia"/>
        </w:rPr>
        <w:t>操作命令，掌握</w:t>
      </w:r>
      <w:r>
        <w:rPr>
          <w:rFonts w:ascii="微软雅黑" w:eastAsia="微软雅黑" w:hAnsi="微软雅黑" w:cs="微软雅黑" w:hint="eastAsia"/>
        </w:rPr>
        <w:t>docker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应用容器引擎</w:t>
      </w:r>
    </w:p>
    <w:p w14:paraId="36A781E4" w14:textId="77777777" w:rsidR="00621218" w:rsidRDefault="00621218">
      <w:pPr>
        <w:tabs>
          <w:tab w:val="left" w:pos="3436"/>
          <w:tab w:val="left" w:pos="7972"/>
        </w:tabs>
        <w:snapToGrid w:val="0"/>
        <w:spacing w:line="350" w:lineRule="exact"/>
        <w:ind w:leftChars="300" w:left="63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</w:p>
    <w:p w14:paraId="532ED514" w14:textId="77777777" w:rsidR="00621218" w:rsidRDefault="005464D8">
      <w:pPr>
        <w:tabs>
          <w:tab w:val="left" w:pos="3436"/>
          <w:tab w:val="left" w:pos="7972"/>
        </w:tabs>
        <w:snapToGrid w:val="0"/>
        <w:spacing w:line="350" w:lineRule="exact"/>
        <w:ind w:leftChars="300" w:left="630"/>
        <w:rPr>
          <w:rFonts w:ascii="微软雅黑" w:eastAsia="微软雅黑" w:hAnsi="微软雅黑" w:cs="微软雅黑"/>
          <w:b/>
          <w:color w:val="262626" w:themeColor="text1" w:themeTint="D9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62626" w:themeColor="text1" w:themeTint="D9"/>
          <w:sz w:val="28"/>
          <w:szCs w:val="28"/>
        </w:rPr>
        <w:lastRenderedPageBreak/>
        <w:t>自我评价</w:t>
      </w:r>
    </w:p>
    <w:p w14:paraId="46B14485" w14:textId="77777777" w:rsidR="00621218" w:rsidRDefault="005464D8">
      <w:pPr>
        <w:tabs>
          <w:tab w:val="left" w:pos="1560"/>
          <w:tab w:val="left" w:pos="2127"/>
        </w:tabs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mc:AlternateContent>
          <mc:Choice Requires="wpg">
            <w:drawing>
              <wp:inline distT="0" distB="0" distL="0" distR="0" wp14:anchorId="41AAB70A" wp14:editId="4D3CE302">
                <wp:extent cx="6617970" cy="635"/>
                <wp:effectExtent l="0" t="0" r="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768" cy="696"/>
                          <a:chOff x="0" y="361225"/>
                          <a:chExt cx="6913611" cy="725"/>
                        </a:xfrm>
                      </wpg:grpSpPr>
                      <wps:wsp>
                        <wps:cNvPr id="9" name="直接连接符 45"/>
                        <wps:cNvCnPr/>
                        <wps:spPr>
                          <a:xfrm>
                            <a:off x="9525" y="361950"/>
                            <a:ext cx="6765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97B7E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46"/>
                        <wps:cNvCnPr/>
                        <wps:spPr>
                          <a:xfrm>
                            <a:off x="0" y="361225"/>
                            <a:ext cx="6913611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797B7E">
                                <a:lumMod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05pt;width:521.1pt;" coordorigin="0,361225" coordsize="6913611,725" o:gfxdata="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Hb33dMAAAAD&#10;AQAADwAAAAAAAAABACAAAAAiAAAAZHJzL2Rvd25yZXYueG1sUEsBAhQAFAAAAAgAh07iQNJkWrWT&#10;AgAA1gYAAA4AAAAAAAAAAQAgAAAAIgEAAGRycy9lMm9Eb2MueG1sUEsFBgAAAAAGAAYAWQEAACcG&#10;AAAAAA==&#10;">
                <o:lock v:ext="edit" aspectratio="f"/>
                <v:line id="直接连接符 45" o:spid="_x0000_s1026" o:spt="20" style="position:absolute;left:9525;top:361950;height:0;width:6765870;" filled="f" stroked="t" coordsize="21600,21600" o:gfxdata="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omm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5B5C5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361225;height:0;width:6913611;" filled="f" stroked="t" coordsize="21600,21600" o:gfxdata="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aw5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D3E3F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199E7D82" w14:textId="77777777" w:rsidR="00621218" w:rsidRDefault="005464D8">
      <w:pPr>
        <w:numPr>
          <w:ilvl w:val="0"/>
          <w:numId w:val="3"/>
        </w:num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有良好的代码编程习惯，善于封装常用的工具类，对常见的</w:t>
      </w:r>
      <w:r>
        <w:rPr>
          <w:rFonts w:ascii="微软雅黑" w:eastAsia="微软雅黑" w:hAnsi="微软雅黑" w:cs="微软雅黑" w:hint="eastAsia"/>
        </w:rPr>
        <w:t>BUG</w:t>
      </w:r>
      <w:r>
        <w:rPr>
          <w:rFonts w:ascii="微软雅黑" w:eastAsia="微软雅黑" w:hAnsi="微软雅黑" w:cs="微软雅黑" w:hint="eastAsia"/>
        </w:rPr>
        <w:t>和技术难点习惯做笔记。</w:t>
      </w:r>
    </w:p>
    <w:p w14:paraId="704199DF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思路清晰，善于钻研，对新技术有着强烈的求知欲望。</w:t>
      </w:r>
    </w:p>
    <w:p w14:paraId="1FB90250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3. </w:t>
      </w:r>
      <w:r>
        <w:rPr>
          <w:rFonts w:ascii="微软雅黑" w:eastAsia="微软雅黑" w:hAnsi="微软雅黑" w:cs="微软雅黑" w:hint="eastAsia"/>
        </w:rPr>
        <w:t>对工作尽职尽责，乐于从事有挑战性的工作，具备一定的大局观，能够从整体上考虑设计问题。</w:t>
      </w:r>
    </w:p>
    <w:p w14:paraId="179A8C1C" w14:textId="77777777" w:rsidR="00621218" w:rsidRDefault="005464D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 </w:t>
      </w:r>
      <w:r>
        <w:rPr>
          <w:rFonts w:ascii="微软雅黑" w:eastAsia="微软雅黑" w:hAnsi="微软雅黑" w:cs="微软雅黑" w:hint="eastAsia"/>
        </w:rPr>
        <w:t>工作严谨，敬业，责任心强，有良好的团队合作意识。</w:t>
      </w:r>
    </w:p>
    <w:p w14:paraId="1EFDC7DE" w14:textId="77777777" w:rsidR="00621218" w:rsidRDefault="0062121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</w:p>
    <w:p w14:paraId="08E9643F" w14:textId="77777777" w:rsidR="00621218" w:rsidRDefault="00621218">
      <w:pPr>
        <w:adjustRightInd w:val="0"/>
        <w:snapToGrid w:val="0"/>
        <w:spacing w:line="360" w:lineRule="exact"/>
        <w:ind w:leftChars="300" w:left="630"/>
        <w:rPr>
          <w:rFonts w:ascii="微软雅黑" w:eastAsia="微软雅黑" w:hAnsi="微软雅黑" w:cs="微软雅黑"/>
        </w:rPr>
      </w:pPr>
    </w:p>
    <w:bookmarkEnd w:id="9"/>
    <w:p w14:paraId="7CB77B22" w14:textId="77777777" w:rsidR="00621218" w:rsidRDefault="00621218">
      <w:pPr>
        <w:adjustRightInd w:val="0"/>
        <w:snapToGrid w:val="0"/>
        <w:spacing w:line="360" w:lineRule="exact"/>
        <w:rPr>
          <w:rFonts w:ascii="微软雅黑" w:eastAsia="微软雅黑" w:hAnsi="微软雅黑" w:cs="微软雅黑"/>
        </w:rPr>
      </w:pPr>
    </w:p>
    <w:sectPr w:rsidR="00621218">
      <w:headerReference w:type="default" r:id="rId8"/>
      <w:headerReference w:type="first" r:id="rId9"/>
      <w:pgSz w:w="11906" w:h="16838"/>
      <w:pgMar w:top="567" w:right="0" w:bottom="567" w:left="0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9D15" w14:textId="77777777" w:rsidR="005464D8" w:rsidRDefault="005464D8">
      <w:r>
        <w:separator/>
      </w:r>
    </w:p>
  </w:endnote>
  <w:endnote w:type="continuationSeparator" w:id="0">
    <w:p w14:paraId="34F46DB6" w14:textId="77777777" w:rsidR="005464D8" w:rsidRDefault="0054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0B30" w14:textId="77777777" w:rsidR="005464D8" w:rsidRDefault="005464D8">
      <w:r>
        <w:separator/>
      </w:r>
    </w:p>
  </w:footnote>
  <w:footnote w:type="continuationSeparator" w:id="0">
    <w:p w14:paraId="0B24BB5A" w14:textId="77777777" w:rsidR="005464D8" w:rsidRDefault="00546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E011" w14:textId="77777777" w:rsidR="00621218" w:rsidRDefault="005464D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5F3880" wp14:editId="78077B0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556500" cy="267335"/>
              <wp:effectExtent l="0" t="0" r="6350" b="0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26762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top:0pt;height:21.05pt;width:595pt;mso-position-horizontal:right;mso-position-horizontal-relative:margin;z-index:251662336;v-text-anchor:middle;mso-width-relative:page;mso-height-relative:page;" fillcolor="#FFFFFF [3212]" filled="t" stroked="f" coordsize="21600,21600" o:gfxdata="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2jD/1QAAAAUBAAAP&#10;AAAAAAAAAAEAIAAAACIAAABkcnMvZG93bnJldi54bWxQSwECFAAUAAAACACHTuJAps3IpFQCAACN&#10;BAAADgAAAAAAAAABACAAAAAkAQAAZHJzL2Uyb0RvYy54bWxQSwUGAAAAAAYABgBZAQAA6g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7D48" w14:textId="77777777" w:rsidR="00621218" w:rsidRDefault="005464D8">
    <w:pPr>
      <w:pStyle w:val="a7"/>
    </w:pPr>
    <w:r>
      <w:rPr>
        <w:rFonts w:ascii="微软雅黑" w:eastAsia="微软雅黑" w:hAnsi="微软雅黑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70D50" wp14:editId="73968D34">
              <wp:simplePos x="0" y="0"/>
              <wp:positionH relativeFrom="column">
                <wp:posOffset>-76200</wp:posOffset>
              </wp:positionH>
              <wp:positionV relativeFrom="paragraph">
                <wp:posOffset>0</wp:posOffset>
              </wp:positionV>
              <wp:extent cx="7720330" cy="266700"/>
              <wp:effectExtent l="0" t="0" r="0" b="0"/>
              <wp:wrapNone/>
              <wp:docPr id="78" name="任意多边形: 形状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0013" cy="266700"/>
                      </a:xfrm>
                      <a:custGeom>
                        <a:avLst/>
                        <a:gdLst>
                          <a:gd name="connsiteX0" fmla="*/ 0 w 2448560"/>
                          <a:gd name="connsiteY0" fmla="*/ 0 h 3275330"/>
                          <a:gd name="connsiteX1" fmla="*/ 2448560 w 2448560"/>
                          <a:gd name="connsiteY1" fmla="*/ 0 h 3275330"/>
                          <a:gd name="connsiteX2" fmla="*/ 2448560 w 2448560"/>
                          <a:gd name="connsiteY2" fmla="*/ 3275330 h 3275330"/>
                          <a:gd name="connsiteX3" fmla="*/ 2447326 w 2448560"/>
                          <a:gd name="connsiteY3" fmla="*/ 3275330 h 3275330"/>
                          <a:gd name="connsiteX4" fmla="*/ 1265457 w 2448560"/>
                          <a:gd name="connsiteY4" fmla="*/ 2716794 h 3275330"/>
                          <a:gd name="connsiteX5" fmla="*/ 3731 w 2448560"/>
                          <a:gd name="connsiteY5" fmla="*/ 3275330 h 3275330"/>
                          <a:gd name="connsiteX6" fmla="*/ 0 w 2448560"/>
                          <a:gd name="connsiteY6" fmla="*/ 3275330 h 327533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448560" h="3275330">
                            <a:moveTo>
                              <a:pt x="0" y="0"/>
                            </a:moveTo>
                            <a:lnTo>
                              <a:pt x="2448560" y="0"/>
                            </a:lnTo>
                            <a:lnTo>
                              <a:pt x="2448560" y="3275330"/>
                            </a:lnTo>
                            <a:lnTo>
                              <a:pt x="2447326" y="3275330"/>
                            </a:lnTo>
                            <a:lnTo>
                              <a:pt x="1265457" y="2716794"/>
                            </a:lnTo>
                            <a:lnTo>
                              <a:pt x="3731" y="3275330"/>
                            </a:lnTo>
                            <a:lnTo>
                              <a:pt x="0" y="327533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任意多边形: 形状 133" o:spid="_x0000_s1026" o:spt="100" style="position:absolute;left:0pt;margin-left:-6pt;margin-top:0pt;height:21pt;width:607.9pt;z-index:251660288;v-text-anchor:middle;mso-width-relative:page;mso-height-relative:page;" fillcolor="#FFFFFF [3212]" filled="t" stroked="f" coordsize="2448560,3275330" o:gfxdata="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G+dBltgAAAAIAQAADwAAAAAAAAABACAAAAAiAAAAZHJzL2Rvd25yZXYueG1sUEsBAhQAFAAA&#10;AAgAh07iQCF7qia3AwAAoQoAAA4AAAAAAAAAAQAgAAAAJwEAAGRycy9lMm9Eb2MueG1sUEsFBgAA&#10;AAAGAAYAWQEAAFAHAAAAAA==&#10;" path="m0,0l2448560,0,2448560,3275330,2447326,3275330,1265457,2716794,3731,3275330,0,3275330xe">
              <v:path o:connectlocs="0,0;7720013,0;7720013,266700;7716122,266700;3989832,221220;11763,266700;0,266700" o:connectangles="0,0,0,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3AB0"/>
    <w:multiLevelType w:val="singleLevel"/>
    <w:tmpl w:val="1E793AB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63A7466"/>
    <w:multiLevelType w:val="singleLevel"/>
    <w:tmpl w:val="563A7466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7A259AFC"/>
    <w:multiLevelType w:val="singleLevel"/>
    <w:tmpl w:val="7A259AF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51F07"/>
    <w:rsid w:val="99E357A7"/>
    <w:rsid w:val="9EDEDAC8"/>
    <w:rsid w:val="B7D5F17E"/>
    <w:rsid w:val="BB6F4E9B"/>
    <w:rsid w:val="BBD2F559"/>
    <w:rsid w:val="BCDF3AF1"/>
    <w:rsid w:val="BEC47E2C"/>
    <w:rsid w:val="BF9F96CE"/>
    <w:rsid w:val="BFB70C2A"/>
    <w:rsid w:val="C37B66F5"/>
    <w:rsid w:val="C3FC4111"/>
    <w:rsid w:val="D4FFDBE2"/>
    <w:rsid w:val="D7ED2B11"/>
    <w:rsid w:val="DEF8E034"/>
    <w:rsid w:val="EC97FF00"/>
    <w:rsid w:val="EE735133"/>
    <w:rsid w:val="EF3B3455"/>
    <w:rsid w:val="EFFF0E7B"/>
    <w:rsid w:val="FDFFAD7C"/>
    <w:rsid w:val="FEDF6AE5"/>
    <w:rsid w:val="FFBC044D"/>
    <w:rsid w:val="0000037E"/>
    <w:rsid w:val="0000133D"/>
    <w:rsid w:val="000248D3"/>
    <w:rsid w:val="000320F4"/>
    <w:rsid w:val="00036377"/>
    <w:rsid w:val="00041B56"/>
    <w:rsid w:val="00084211"/>
    <w:rsid w:val="000A528D"/>
    <w:rsid w:val="000A5775"/>
    <w:rsid w:val="000A6790"/>
    <w:rsid w:val="000B2491"/>
    <w:rsid w:val="000B69DF"/>
    <w:rsid w:val="000C06AB"/>
    <w:rsid w:val="000C55D6"/>
    <w:rsid w:val="000C63E9"/>
    <w:rsid w:val="000D2BA3"/>
    <w:rsid w:val="000D49DB"/>
    <w:rsid w:val="000D71C7"/>
    <w:rsid w:val="000F39AF"/>
    <w:rsid w:val="000F5DA7"/>
    <w:rsid w:val="001049B1"/>
    <w:rsid w:val="00114F4C"/>
    <w:rsid w:val="00117FF3"/>
    <w:rsid w:val="00133E24"/>
    <w:rsid w:val="001353F8"/>
    <w:rsid w:val="001404DA"/>
    <w:rsid w:val="00140EF2"/>
    <w:rsid w:val="00173D95"/>
    <w:rsid w:val="00182CE2"/>
    <w:rsid w:val="00195FC7"/>
    <w:rsid w:val="0019783E"/>
    <w:rsid w:val="001A4423"/>
    <w:rsid w:val="001A7A5D"/>
    <w:rsid w:val="001A7B44"/>
    <w:rsid w:val="001B2471"/>
    <w:rsid w:val="001B449A"/>
    <w:rsid w:val="001B4DD6"/>
    <w:rsid w:val="001B629A"/>
    <w:rsid w:val="001C15D3"/>
    <w:rsid w:val="001D597D"/>
    <w:rsid w:val="001D7AED"/>
    <w:rsid w:val="001F7F0B"/>
    <w:rsid w:val="00201506"/>
    <w:rsid w:val="00201A09"/>
    <w:rsid w:val="00203E25"/>
    <w:rsid w:val="00216FF7"/>
    <w:rsid w:val="002178B8"/>
    <w:rsid w:val="00217A7B"/>
    <w:rsid w:val="002207B6"/>
    <w:rsid w:val="00231114"/>
    <w:rsid w:val="002335F4"/>
    <w:rsid w:val="00250345"/>
    <w:rsid w:val="00253141"/>
    <w:rsid w:val="00253608"/>
    <w:rsid w:val="002559D7"/>
    <w:rsid w:val="00274721"/>
    <w:rsid w:val="0028301B"/>
    <w:rsid w:val="0028786E"/>
    <w:rsid w:val="00291E2D"/>
    <w:rsid w:val="0029360D"/>
    <w:rsid w:val="002A4AFA"/>
    <w:rsid w:val="002B2E14"/>
    <w:rsid w:val="002C2158"/>
    <w:rsid w:val="002E3526"/>
    <w:rsid w:val="00315D54"/>
    <w:rsid w:val="00317CB7"/>
    <w:rsid w:val="00317EF6"/>
    <w:rsid w:val="00322767"/>
    <w:rsid w:val="00326844"/>
    <w:rsid w:val="0034264A"/>
    <w:rsid w:val="003516A3"/>
    <w:rsid w:val="00363784"/>
    <w:rsid w:val="00365F7B"/>
    <w:rsid w:val="003765EC"/>
    <w:rsid w:val="0038066E"/>
    <w:rsid w:val="0038518A"/>
    <w:rsid w:val="00392CD1"/>
    <w:rsid w:val="003B597D"/>
    <w:rsid w:val="003B6BEB"/>
    <w:rsid w:val="003B6D34"/>
    <w:rsid w:val="003F4EAD"/>
    <w:rsid w:val="00405889"/>
    <w:rsid w:val="004130C2"/>
    <w:rsid w:val="00415E02"/>
    <w:rsid w:val="004260B5"/>
    <w:rsid w:val="00427549"/>
    <w:rsid w:val="00430A56"/>
    <w:rsid w:val="004600CF"/>
    <w:rsid w:val="0046046C"/>
    <w:rsid w:val="00480D9F"/>
    <w:rsid w:val="00482423"/>
    <w:rsid w:val="00487524"/>
    <w:rsid w:val="004A56F5"/>
    <w:rsid w:val="004B447F"/>
    <w:rsid w:val="004C2BD2"/>
    <w:rsid w:val="004C737C"/>
    <w:rsid w:val="004E02A0"/>
    <w:rsid w:val="0050591C"/>
    <w:rsid w:val="005125CE"/>
    <w:rsid w:val="00512A3D"/>
    <w:rsid w:val="00517A82"/>
    <w:rsid w:val="0052547F"/>
    <w:rsid w:val="005349E3"/>
    <w:rsid w:val="00544E0F"/>
    <w:rsid w:val="005464D8"/>
    <w:rsid w:val="0055583A"/>
    <w:rsid w:val="00555BAF"/>
    <w:rsid w:val="00573267"/>
    <w:rsid w:val="005767D7"/>
    <w:rsid w:val="00583FF2"/>
    <w:rsid w:val="00592051"/>
    <w:rsid w:val="00597256"/>
    <w:rsid w:val="005A31F5"/>
    <w:rsid w:val="005B4866"/>
    <w:rsid w:val="005C46FD"/>
    <w:rsid w:val="005E48C1"/>
    <w:rsid w:val="005E7B79"/>
    <w:rsid w:val="00602B1D"/>
    <w:rsid w:val="006055BF"/>
    <w:rsid w:val="00613514"/>
    <w:rsid w:val="00621218"/>
    <w:rsid w:val="00621506"/>
    <w:rsid w:val="00624133"/>
    <w:rsid w:val="00626F95"/>
    <w:rsid w:val="006271F3"/>
    <w:rsid w:val="006547A9"/>
    <w:rsid w:val="006550CA"/>
    <w:rsid w:val="00665D55"/>
    <w:rsid w:val="00666FDD"/>
    <w:rsid w:val="00692FB9"/>
    <w:rsid w:val="00694E70"/>
    <w:rsid w:val="00695A7C"/>
    <w:rsid w:val="006A7227"/>
    <w:rsid w:val="006B1012"/>
    <w:rsid w:val="006C096A"/>
    <w:rsid w:val="006C6BC5"/>
    <w:rsid w:val="006C7B94"/>
    <w:rsid w:val="006D3FFC"/>
    <w:rsid w:val="006D6D79"/>
    <w:rsid w:val="006E1A06"/>
    <w:rsid w:val="006E6252"/>
    <w:rsid w:val="006F1242"/>
    <w:rsid w:val="006F1D17"/>
    <w:rsid w:val="006F5C0B"/>
    <w:rsid w:val="00701DD9"/>
    <w:rsid w:val="00715129"/>
    <w:rsid w:val="00725686"/>
    <w:rsid w:val="00734752"/>
    <w:rsid w:val="007473C1"/>
    <w:rsid w:val="00762CFA"/>
    <w:rsid w:val="007710E9"/>
    <w:rsid w:val="00773D6C"/>
    <w:rsid w:val="00774332"/>
    <w:rsid w:val="007A7DEA"/>
    <w:rsid w:val="007B03B0"/>
    <w:rsid w:val="007B0807"/>
    <w:rsid w:val="007B3A78"/>
    <w:rsid w:val="007C1714"/>
    <w:rsid w:val="007C4350"/>
    <w:rsid w:val="007D3654"/>
    <w:rsid w:val="007D38C7"/>
    <w:rsid w:val="007D7E14"/>
    <w:rsid w:val="007F4B90"/>
    <w:rsid w:val="007F57CE"/>
    <w:rsid w:val="00803162"/>
    <w:rsid w:val="00805356"/>
    <w:rsid w:val="00805C52"/>
    <w:rsid w:val="00836143"/>
    <w:rsid w:val="00840426"/>
    <w:rsid w:val="00845281"/>
    <w:rsid w:val="00856AAB"/>
    <w:rsid w:val="00856FFC"/>
    <w:rsid w:val="00861F03"/>
    <w:rsid w:val="0087697A"/>
    <w:rsid w:val="00886CA0"/>
    <w:rsid w:val="00896D36"/>
    <w:rsid w:val="008A09F5"/>
    <w:rsid w:val="008A3C2D"/>
    <w:rsid w:val="008A4BDB"/>
    <w:rsid w:val="008A5F85"/>
    <w:rsid w:val="008B23DE"/>
    <w:rsid w:val="008D2C1C"/>
    <w:rsid w:val="008D3104"/>
    <w:rsid w:val="008E56B2"/>
    <w:rsid w:val="008E5B36"/>
    <w:rsid w:val="008E7939"/>
    <w:rsid w:val="008F2048"/>
    <w:rsid w:val="008F40D1"/>
    <w:rsid w:val="008F55C0"/>
    <w:rsid w:val="009005AA"/>
    <w:rsid w:val="00906E86"/>
    <w:rsid w:val="009121A1"/>
    <w:rsid w:val="00917FD2"/>
    <w:rsid w:val="00931A05"/>
    <w:rsid w:val="009369FA"/>
    <w:rsid w:val="0094391D"/>
    <w:rsid w:val="009478C6"/>
    <w:rsid w:val="00972AF1"/>
    <w:rsid w:val="00975F5B"/>
    <w:rsid w:val="00976AA7"/>
    <w:rsid w:val="009820BC"/>
    <w:rsid w:val="00987092"/>
    <w:rsid w:val="009A21C5"/>
    <w:rsid w:val="009A4495"/>
    <w:rsid w:val="009B2385"/>
    <w:rsid w:val="009C31B4"/>
    <w:rsid w:val="009C79B9"/>
    <w:rsid w:val="009D3FE2"/>
    <w:rsid w:val="009D72CD"/>
    <w:rsid w:val="009D7E2B"/>
    <w:rsid w:val="009E7758"/>
    <w:rsid w:val="009F00DB"/>
    <w:rsid w:val="00A0211B"/>
    <w:rsid w:val="00A10F2B"/>
    <w:rsid w:val="00A4368C"/>
    <w:rsid w:val="00A540E3"/>
    <w:rsid w:val="00A96113"/>
    <w:rsid w:val="00A96B78"/>
    <w:rsid w:val="00A97A65"/>
    <w:rsid w:val="00AA4657"/>
    <w:rsid w:val="00AA4E02"/>
    <w:rsid w:val="00AB1A43"/>
    <w:rsid w:val="00AB2059"/>
    <w:rsid w:val="00AC6129"/>
    <w:rsid w:val="00AD39AB"/>
    <w:rsid w:val="00AD40A7"/>
    <w:rsid w:val="00AE5154"/>
    <w:rsid w:val="00AF06FB"/>
    <w:rsid w:val="00AF1FFB"/>
    <w:rsid w:val="00B07C75"/>
    <w:rsid w:val="00B33083"/>
    <w:rsid w:val="00B362D2"/>
    <w:rsid w:val="00B4616A"/>
    <w:rsid w:val="00B61101"/>
    <w:rsid w:val="00B61D5A"/>
    <w:rsid w:val="00B65619"/>
    <w:rsid w:val="00B666A4"/>
    <w:rsid w:val="00B732DF"/>
    <w:rsid w:val="00B743F7"/>
    <w:rsid w:val="00B74EBC"/>
    <w:rsid w:val="00B755DF"/>
    <w:rsid w:val="00B84686"/>
    <w:rsid w:val="00B91500"/>
    <w:rsid w:val="00BA79B0"/>
    <w:rsid w:val="00BB6875"/>
    <w:rsid w:val="00BD7984"/>
    <w:rsid w:val="00BE1B38"/>
    <w:rsid w:val="00BE64FD"/>
    <w:rsid w:val="00BF2516"/>
    <w:rsid w:val="00BF669C"/>
    <w:rsid w:val="00C022F3"/>
    <w:rsid w:val="00C1020A"/>
    <w:rsid w:val="00C15A52"/>
    <w:rsid w:val="00C24EDA"/>
    <w:rsid w:val="00C253D3"/>
    <w:rsid w:val="00C32681"/>
    <w:rsid w:val="00C32B52"/>
    <w:rsid w:val="00C407AF"/>
    <w:rsid w:val="00C4124F"/>
    <w:rsid w:val="00C4319D"/>
    <w:rsid w:val="00C54421"/>
    <w:rsid w:val="00C60009"/>
    <w:rsid w:val="00C72A76"/>
    <w:rsid w:val="00C73CC8"/>
    <w:rsid w:val="00C9244D"/>
    <w:rsid w:val="00C95103"/>
    <w:rsid w:val="00CB2B38"/>
    <w:rsid w:val="00CB394C"/>
    <w:rsid w:val="00CC191B"/>
    <w:rsid w:val="00CC2936"/>
    <w:rsid w:val="00CC5BE7"/>
    <w:rsid w:val="00CD63F8"/>
    <w:rsid w:val="00D023F5"/>
    <w:rsid w:val="00D10FE6"/>
    <w:rsid w:val="00D16AF3"/>
    <w:rsid w:val="00D24CF0"/>
    <w:rsid w:val="00D26016"/>
    <w:rsid w:val="00D307B4"/>
    <w:rsid w:val="00D453F2"/>
    <w:rsid w:val="00D45A27"/>
    <w:rsid w:val="00D465DB"/>
    <w:rsid w:val="00D8397A"/>
    <w:rsid w:val="00D83CE2"/>
    <w:rsid w:val="00D87B99"/>
    <w:rsid w:val="00D945FB"/>
    <w:rsid w:val="00DA0145"/>
    <w:rsid w:val="00DB3687"/>
    <w:rsid w:val="00DB450B"/>
    <w:rsid w:val="00DC395B"/>
    <w:rsid w:val="00DC5917"/>
    <w:rsid w:val="00DC7676"/>
    <w:rsid w:val="00DD3431"/>
    <w:rsid w:val="00DD7306"/>
    <w:rsid w:val="00DE25FA"/>
    <w:rsid w:val="00DE4B68"/>
    <w:rsid w:val="00DE5CEB"/>
    <w:rsid w:val="00E04CC7"/>
    <w:rsid w:val="00E11677"/>
    <w:rsid w:val="00E15060"/>
    <w:rsid w:val="00E15856"/>
    <w:rsid w:val="00E173E0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0CEE"/>
    <w:rsid w:val="00EB56D7"/>
    <w:rsid w:val="00EE02B2"/>
    <w:rsid w:val="00EE16B3"/>
    <w:rsid w:val="00EE2644"/>
    <w:rsid w:val="00F014B4"/>
    <w:rsid w:val="00F12E0B"/>
    <w:rsid w:val="00F169F4"/>
    <w:rsid w:val="00F20E7D"/>
    <w:rsid w:val="00F21E19"/>
    <w:rsid w:val="00F24E37"/>
    <w:rsid w:val="00F41A18"/>
    <w:rsid w:val="00F42A6A"/>
    <w:rsid w:val="00F53869"/>
    <w:rsid w:val="00F54448"/>
    <w:rsid w:val="00F561CB"/>
    <w:rsid w:val="00F61423"/>
    <w:rsid w:val="00F76286"/>
    <w:rsid w:val="00F86B9E"/>
    <w:rsid w:val="00F87584"/>
    <w:rsid w:val="00F904DC"/>
    <w:rsid w:val="00FA0255"/>
    <w:rsid w:val="00FC164A"/>
    <w:rsid w:val="00FD3F16"/>
    <w:rsid w:val="00FE0549"/>
    <w:rsid w:val="00FE3F4E"/>
    <w:rsid w:val="00FF523C"/>
    <w:rsid w:val="022560DF"/>
    <w:rsid w:val="05F95DDF"/>
    <w:rsid w:val="07F64E17"/>
    <w:rsid w:val="08207630"/>
    <w:rsid w:val="08AF5A6C"/>
    <w:rsid w:val="0A3E31D2"/>
    <w:rsid w:val="0B483874"/>
    <w:rsid w:val="0D355B97"/>
    <w:rsid w:val="0E764417"/>
    <w:rsid w:val="0EAF3A6B"/>
    <w:rsid w:val="0F4A0330"/>
    <w:rsid w:val="101958E7"/>
    <w:rsid w:val="103D376E"/>
    <w:rsid w:val="10696032"/>
    <w:rsid w:val="11076838"/>
    <w:rsid w:val="12D731CA"/>
    <w:rsid w:val="130C624D"/>
    <w:rsid w:val="133926B1"/>
    <w:rsid w:val="150D663E"/>
    <w:rsid w:val="15D541AA"/>
    <w:rsid w:val="16665067"/>
    <w:rsid w:val="17786C14"/>
    <w:rsid w:val="1798358C"/>
    <w:rsid w:val="187B734F"/>
    <w:rsid w:val="189679AE"/>
    <w:rsid w:val="19AA0F17"/>
    <w:rsid w:val="1A0A7977"/>
    <w:rsid w:val="1AEC32DA"/>
    <w:rsid w:val="1B46371C"/>
    <w:rsid w:val="1CDA2F25"/>
    <w:rsid w:val="1D90363D"/>
    <w:rsid w:val="20B65ACB"/>
    <w:rsid w:val="23A55187"/>
    <w:rsid w:val="23C91279"/>
    <w:rsid w:val="23DF4F94"/>
    <w:rsid w:val="24FF3BE6"/>
    <w:rsid w:val="254E5B2B"/>
    <w:rsid w:val="271205B7"/>
    <w:rsid w:val="28D16AA5"/>
    <w:rsid w:val="294789C9"/>
    <w:rsid w:val="29C93246"/>
    <w:rsid w:val="29FA651F"/>
    <w:rsid w:val="2C051F07"/>
    <w:rsid w:val="2C483C48"/>
    <w:rsid w:val="2DC97F3D"/>
    <w:rsid w:val="2E337E71"/>
    <w:rsid w:val="2E9714CD"/>
    <w:rsid w:val="2EA93898"/>
    <w:rsid w:val="2EAF4954"/>
    <w:rsid w:val="2F2308C2"/>
    <w:rsid w:val="2FF66869"/>
    <w:rsid w:val="305E1F60"/>
    <w:rsid w:val="33A05110"/>
    <w:rsid w:val="352A1B16"/>
    <w:rsid w:val="35473827"/>
    <w:rsid w:val="365C3455"/>
    <w:rsid w:val="37D5281C"/>
    <w:rsid w:val="37DD6F62"/>
    <w:rsid w:val="394A4790"/>
    <w:rsid w:val="3A1B0ADE"/>
    <w:rsid w:val="3A4D6635"/>
    <w:rsid w:val="3D0055BA"/>
    <w:rsid w:val="3D2A30C1"/>
    <w:rsid w:val="3EA4613A"/>
    <w:rsid w:val="3EFF954A"/>
    <w:rsid w:val="3F6E0EAD"/>
    <w:rsid w:val="3FAF8ACB"/>
    <w:rsid w:val="40F90133"/>
    <w:rsid w:val="43C02E02"/>
    <w:rsid w:val="45565BC3"/>
    <w:rsid w:val="45845EF1"/>
    <w:rsid w:val="4778466A"/>
    <w:rsid w:val="47CE0675"/>
    <w:rsid w:val="48A707EB"/>
    <w:rsid w:val="49E32F36"/>
    <w:rsid w:val="4A852308"/>
    <w:rsid w:val="4A995D50"/>
    <w:rsid w:val="4B2038E8"/>
    <w:rsid w:val="4B3C26B2"/>
    <w:rsid w:val="4C47116D"/>
    <w:rsid w:val="4DD13C76"/>
    <w:rsid w:val="4DF6594E"/>
    <w:rsid w:val="4DFB5A47"/>
    <w:rsid w:val="4E562DAF"/>
    <w:rsid w:val="4EFC3594"/>
    <w:rsid w:val="50456414"/>
    <w:rsid w:val="51687BC7"/>
    <w:rsid w:val="51AC0015"/>
    <w:rsid w:val="52FC3C55"/>
    <w:rsid w:val="557A6EEC"/>
    <w:rsid w:val="563F58C3"/>
    <w:rsid w:val="58944F21"/>
    <w:rsid w:val="5A4358EB"/>
    <w:rsid w:val="5ADA18F7"/>
    <w:rsid w:val="5B366A52"/>
    <w:rsid w:val="5BDB89D1"/>
    <w:rsid w:val="5DF5FC0B"/>
    <w:rsid w:val="5F7570D2"/>
    <w:rsid w:val="605867AA"/>
    <w:rsid w:val="63A236C7"/>
    <w:rsid w:val="63F766ED"/>
    <w:rsid w:val="66427741"/>
    <w:rsid w:val="67735582"/>
    <w:rsid w:val="67FEECA5"/>
    <w:rsid w:val="696854B5"/>
    <w:rsid w:val="6A441A31"/>
    <w:rsid w:val="6AC40C4B"/>
    <w:rsid w:val="6AFA7CF3"/>
    <w:rsid w:val="6B287642"/>
    <w:rsid w:val="6BBD6117"/>
    <w:rsid w:val="6C816CCD"/>
    <w:rsid w:val="6D1F0F9C"/>
    <w:rsid w:val="6ECA6664"/>
    <w:rsid w:val="6EF39441"/>
    <w:rsid w:val="6FCFB492"/>
    <w:rsid w:val="70F30F0D"/>
    <w:rsid w:val="73B85C3F"/>
    <w:rsid w:val="74A2759E"/>
    <w:rsid w:val="74EC51A6"/>
    <w:rsid w:val="757D71F9"/>
    <w:rsid w:val="769D2768"/>
    <w:rsid w:val="76D2375C"/>
    <w:rsid w:val="77524724"/>
    <w:rsid w:val="77588B05"/>
    <w:rsid w:val="77BB9DD6"/>
    <w:rsid w:val="78E8078B"/>
    <w:rsid w:val="7BDF3747"/>
    <w:rsid w:val="7BEFFAEF"/>
    <w:rsid w:val="7DD99D07"/>
    <w:rsid w:val="7DFA4D46"/>
    <w:rsid w:val="7DFD075A"/>
    <w:rsid w:val="7F6C635B"/>
    <w:rsid w:val="7F898CC2"/>
    <w:rsid w:val="7FC3AF8F"/>
    <w:rsid w:val="7FE7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BB3055"/>
  <w15:docId w15:val="{277478D5-243C-4449-9F41-0D7D8E10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5F5F5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0426;&#26480;\AppData\Roaming\kingsoft\office6\templates\download\68d78f4c14ee1e2bcf124a07bf4817f9\&#36719;&#20214;&#24320;&#21457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软件开发求职简历.docx</Template>
  <TotalTime>16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灬灬灬杰</dc:creator>
  <cp:lastModifiedBy>席 俊哥</cp:lastModifiedBy>
  <cp:revision>2</cp:revision>
  <dcterms:created xsi:type="dcterms:W3CDTF">2021-04-19T06:01:00Z</dcterms:created>
  <dcterms:modified xsi:type="dcterms:W3CDTF">2021-04-22T09:30:00Z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